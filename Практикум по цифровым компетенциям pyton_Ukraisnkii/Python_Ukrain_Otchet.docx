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A82D8" w14:textId="77777777" w:rsidR="00D80942" w:rsidRPr="00407623" w:rsidRDefault="00D80942" w:rsidP="00D80942">
      <w:pPr>
        <w:suppressAutoHyphens/>
        <w:spacing w:line="276" w:lineRule="auto"/>
        <w:jc w:val="center"/>
        <w:rPr>
          <w:sz w:val="24"/>
          <w:szCs w:val="24"/>
        </w:rPr>
      </w:pPr>
      <w:r w:rsidRPr="00407623">
        <w:rPr>
          <w:sz w:val="24"/>
          <w:szCs w:val="24"/>
        </w:rPr>
        <w:t>Министерство науки и высшего образования Российской Федерации</w:t>
      </w:r>
    </w:p>
    <w:p w14:paraId="7ADA5409" w14:textId="77777777" w:rsidR="00D80942" w:rsidRPr="00407623" w:rsidRDefault="00D80942" w:rsidP="00D80942">
      <w:pPr>
        <w:spacing w:line="276" w:lineRule="auto"/>
        <w:jc w:val="center"/>
        <w:rPr>
          <w:sz w:val="24"/>
          <w:szCs w:val="24"/>
        </w:rPr>
      </w:pPr>
      <w:r w:rsidRPr="00407623">
        <w:rPr>
          <w:sz w:val="24"/>
          <w:szCs w:val="24"/>
        </w:rPr>
        <w:t>ФГАОУ ВО «Уральский федеральный университет</w:t>
      </w:r>
    </w:p>
    <w:p w14:paraId="24D6C69F" w14:textId="77777777" w:rsidR="00D80942" w:rsidRPr="00407623" w:rsidRDefault="00D80942" w:rsidP="00D80942">
      <w:pPr>
        <w:spacing w:line="276" w:lineRule="auto"/>
        <w:jc w:val="center"/>
        <w:rPr>
          <w:sz w:val="24"/>
          <w:szCs w:val="24"/>
        </w:rPr>
      </w:pPr>
      <w:r w:rsidRPr="00407623">
        <w:rPr>
          <w:sz w:val="24"/>
          <w:szCs w:val="24"/>
        </w:rPr>
        <w:t>имени первого Президента России Б</w:t>
      </w:r>
      <w:r>
        <w:rPr>
          <w:sz w:val="24"/>
          <w:szCs w:val="24"/>
        </w:rPr>
        <w:t>.</w:t>
      </w:r>
      <w:r w:rsidRPr="00407623">
        <w:rPr>
          <w:sz w:val="24"/>
          <w:szCs w:val="24"/>
        </w:rPr>
        <w:t xml:space="preserve"> Н</w:t>
      </w:r>
      <w:r>
        <w:rPr>
          <w:sz w:val="24"/>
          <w:szCs w:val="24"/>
        </w:rPr>
        <w:t>.</w:t>
      </w:r>
      <w:r w:rsidRPr="00407623">
        <w:rPr>
          <w:sz w:val="24"/>
          <w:szCs w:val="24"/>
        </w:rPr>
        <w:t xml:space="preserve"> Ельцина»</w:t>
      </w:r>
    </w:p>
    <w:p w14:paraId="5E8E8439" w14:textId="77777777" w:rsidR="00D80942" w:rsidRPr="00407623" w:rsidRDefault="00D80942" w:rsidP="00D80942">
      <w:pPr>
        <w:spacing w:line="276" w:lineRule="auto"/>
        <w:jc w:val="center"/>
        <w:rPr>
          <w:sz w:val="24"/>
          <w:szCs w:val="24"/>
        </w:rPr>
      </w:pPr>
      <w:r w:rsidRPr="00407623">
        <w:rPr>
          <w:sz w:val="24"/>
          <w:szCs w:val="24"/>
        </w:rPr>
        <w:t>Институт радиоэлектроники и информационных технологий – РТФ</w:t>
      </w:r>
    </w:p>
    <w:p w14:paraId="1C735CF8" w14:textId="77777777" w:rsidR="00D80942" w:rsidRPr="00407623" w:rsidRDefault="00D80942" w:rsidP="00D80942">
      <w:pPr>
        <w:spacing w:line="276" w:lineRule="auto"/>
        <w:jc w:val="center"/>
        <w:rPr>
          <w:sz w:val="24"/>
          <w:szCs w:val="24"/>
        </w:rPr>
      </w:pPr>
    </w:p>
    <w:p w14:paraId="10C25CE7" w14:textId="77777777" w:rsidR="00D80942" w:rsidRPr="00407623" w:rsidRDefault="00D80942" w:rsidP="00D80942">
      <w:pPr>
        <w:spacing w:after="120" w:line="276" w:lineRule="auto"/>
        <w:jc w:val="right"/>
        <w:rPr>
          <w:sz w:val="24"/>
          <w:szCs w:val="24"/>
        </w:rPr>
      </w:pPr>
      <w:r w:rsidRPr="00407623">
        <w:rPr>
          <w:sz w:val="24"/>
          <w:szCs w:val="24"/>
        </w:rPr>
        <w:t>Оценка работы_____________</w:t>
      </w:r>
    </w:p>
    <w:p w14:paraId="0B72D659" w14:textId="77777777" w:rsidR="00D80942" w:rsidRPr="00407623" w:rsidRDefault="00D80942" w:rsidP="00D80942">
      <w:pPr>
        <w:spacing w:after="120" w:line="276" w:lineRule="auto"/>
        <w:rPr>
          <w:sz w:val="24"/>
          <w:szCs w:val="24"/>
        </w:rPr>
      </w:pPr>
    </w:p>
    <w:p w14:paraId="4F95D24C" w14:textId="77777777" w:rsidR="00D80942" w:rsidRPr="00407623" w:rsidRDefault="00D80942" w:rsidP="00D80942">
      <w:pPr>
        <w:spacing w:after="120" w:line="276" w:lineRule="auto"/>
        <w:rPr>
          <w:sz w:val="24"/>
          <w:szCs w:val="24"/>
        </w:rPr>
      </w:pPr>
    </w:p>
    <w:p w14:paraId="07B7464D" w14:textId="77777777" w:rsidR="00917F4D" w:rsidRDefault="00917F4D" w:rsidP="00917F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АТТЕСТАЦИОННАЯ РАБОТА</w:t>
      </w:r>
    </w:p>
    <w:p w14:paraId="1D10A8D4" w14:textId="77777777" w:rsidR="00917F4D" w:rsidRDefault="00917F4D" w:rsidP="00917F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232990FA" w14:textId="77777777" w:rsidR="00917F4D" w:rsidRDefault="00917F4D" w:rsidP="00917F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базы данных»</w:t>
      </w:r>
    </w:p>
    <w:p w14:paraId="56F8DA46" w14:textId="77777777" w:rsidR="00917F4D" w:rsidRDefault="00917F4D" w:rsidP="00917F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дополнительной профессиональной программе –</w:t>
      </w:r>
    </w:p>
    <w:p w14:paraId="23DA8992" w14:textId="77777777" w:rsidR="00917F4D" w:rsidRDefault="00917F4D" w:rsidP="00917F4D">
      <w:pPr>
        <w:spacing w:line="240" w:lineRule="auto"/>
        <w:jc w:val="center"/>
      </w:pPr>
      <w:r>
        <w:t xml:space="preserve">программы профессиональной переподготовки </w:t>
      </w:r>
    </w:p>
    <w:p w14:paraId="11DC6D39" w14:textId="77777777" w:rsidR="00917F4D" w:rsidRDefault="00917F4D" w:rsidP="00917F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>«Прикладное программирование на языке Python»</w:t>
      </w:r>
    </w:p>
    <w:p w14:paraId="46567F5A" w14:textId="77777777" w:rsidR="00D80942" w:rsidRPr="00407623" w:rsidRDefault="00D80942" w:rsidP="00D80942">
      <w:pPr>
        <w:spacing w:after="120" w:line="276" w:lineRule="auto"/>
        <w:rPr>
          <w:sz w:val="24"/>
          <w:szCs w:val="24"/>
        </w:rPr>
      </w:pPr>
    </w:p>
    <w:p w14:paraId="7F608A8A" w14:textId="77777777" w:rsidR="00D80942" w:rsidRPr="00407623" w:rsidRDefault="00D80942" w:rsidP="00D80942">
      <w:pPr>
        <w:spacing w:after="120" w:line="276" w:lineRule="auto"/>
        <w:rPr>
          <w:sz w:val="24"/>
          <w:szCs w:val="24"/>
        </w:rPr>
      </w:pPr>
    </w:p>
    <w:tbl>
      <w:tblPr>
        <w:tblW w:w="10032" w:type="dxa"/>
        <w:tblInd w:w="108" w:type="dxa"/>
        <w:tblLook w:val="04A0" w:firstRow="1" w:lastRow="0" w:firstColumn="1" w:lastColumn="0" w:noHBand="0" w:noVBand="1"/>
      </w:tblPr>
      <w:tblGrid>
        <w:gridCol w:w="2647"/>
        <w:gridCol w:w="1918"/>
        <w:gridCol w:w="748"/>
        <w:gridCol w:w="1476"/>
        <w:gridCol w:w="262"/>
        <w:gridCol w:w="2981"/>
      </w:tblGrid>
      <w:tr w:rsidR="00D80942" w:rsidRPr="00407623" w14:paraId="3D04B8CD" w14:textId="77777777" w:rsidTr="00862E85">
        <w:trPr>
          <w:trHeight w:val="319"/>
        </w:trPr>
        <w:tc>
          <w:tcPr>
            <w:tcW w:w="2647" w:type="dxa"/>
            <w:vAlign w:val="center"/>
          </w:tcPr>
          <w:p w14:paraId="35AFD116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2666" w:type="dxa"/>
            <w:gridSpan w:val="2"/>
            <w:vAlign w:val="center"/>
            <w:hideMark/>
          </w:tcPr>
          <w:p w14:paraId="34F503B2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Подпись</w:t>
            </w:r>
          </w:p>
        </w:tc>
        <w:tc>
          <w:tcPr>
            <w:tcW w:w="1738" w:type="dxa"/>
            <w:gridSpan w:val="2"/>
            <w:vAlign w:val="center"/>
            <w:hideMark/>
          </w:tcPr>
          <w:p w14:paraId="369BA12D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Дата</w:t>
            </w:r>
          </w:p>
        </w:tc>
        <w:tc>
          <w:tcPr>
            <w:tcW w:w="2981" w:type="dxa"/>
            <w:vAlign w:val="center"/>
            <w:hideMark/>
          </w:tcPr>
          <w:p w14:paraId="0B830934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>.</w:t>
            </w:r>
            <w:r w:rsidRPr="00407623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.</w:t>
            </w:r>
            <w:r w:rsidRPr="00407623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.</w:t>
            </w:r>
          </w:p>
        </w:tc>
      </w:tr>
      <w:tr w:rsidR="00D80942" w:rsidRPr="00407623" w14:paraId="21CF0139" w14:textId="77777777" w:rsidTr="00862E85">
        <w:trPr>
          <w:trHeight w:val="481"/>
        </w:trPr>
        <w:tc>
          <w:tcPr>
            <w:tcW w:w="2647" w:type="dxa"/>
            <w:vAlign w:val="center"/>
            <w:hideMark/>
          </w:tcPr>
          <w:p w14:paraId="7932710D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666" w:type="dxa"/>
            <w:gridSpan w:val="2"/>
            <w:vAlign w:val="center"/>
            <w:hideMark/>
          </w:tcPr>
          <w:p w14:paraId="1F280519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_________________</w:t>
            </w:r>
          </w:p>
        </w:tc>
        <w:tc>
          <w:tcPr>
            <w:tcW w:w="1476" w:type="dxa"/>
            <w:vAlign w:val="center"/>
            <w:hideMark/>
          </w:tcPr>
          <w:p w14:paraId="5D584FD8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_________</w:t>
            </w:r>
          </w:p>
        </w:tc>
        <w:tc>
          <w:tcPr>
            <w:tcW w:w="3243" w:type="dxa"/>
            <w:gridSpan w:val="2"/>
            <w:vAlign w:val="center"/>
            <w:hideMark/>
          </w:tcPr>
          <w:p w14:paraId="1FFC016A" w14:textId="4C8E0D22" w:rsidR="00D80942" w:rsidRPr="00407623" w:rsidRDefault="00917F4D" w:rsidP="00862E8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Бутаков Р.А.</w:t>
            </w:r>
          </w:p>
        </w:tc>
      </w:tr>
      <w:tr w:rsidR="00917F4D" w:rsidRPr="00407623" w14:paraId="0391A087" w14:textId="77777777" w:rsidTr="00862E85">
        <w:trPr>
          <w:gridAfter w:val="5"/>
          <w:wAfter w:w="7385" w:type="dxa"/>
          <w:trHeight w:val="730"/>
        </w:trPr>
        <w:tc>
          <w:tcPr>
            <w:tcW w:w="2647" w:type="dxa"/>
            <w:vMerge w:val="restart"/>
            <w:vAlign w:val="center"/>
            <w:hideMark/>
          </w:tcPr>
          <w:p w14:paraId="1D6EA6A6" w14:textId="77777777" w:rsidR="00917F4D" w:rsidRPr="00407623" w:rsidRDefault="00917F4D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Студент</w:t>
            </w:r>
          </w:p>
        </w:tc>
      </w:tr>
      <w:tr w:rsidR="00D80942" w:rsidRPr="00407623" w14:paraId="2CE6375D" w14:textId="77777777" w:rsidTr="00862E85">
        <w:trPr>
          <w:trHeight w:val="730"/>
        </w:trPr>
        <w:tc>
          <w:tcPr>
            <w:tcW w:w="2647" w:type="dxa"/>
            <w:vMerge/>
            <w:vAlign w:val="center"/>
          </w:tcPr>
          <w:p w14:paraId="04C82035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2666" w:type="dxa"/>
            <w:gridSpan w:val="2"/>
            <w:vAlign w:val="center"/>
          </w:tcPr>
          <w:p w14:paraId="0C883779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_________________</w:t>
            </w:r>
          </w:p>
        </w:tc>
        <w:tc>
          <w:tcPr>
            <w:tcW w:w="1476" w:type="dxa"/>
            <w:vAlign w:val="center"/>
          </w:tcPr>
          <w:p w14:paraId="60C4C27F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3243" w:type="dxa"/>
            <w:gridSpan w:val="2"/>
            <w:vAlign w:val="center"/>
          </w:tcPr>
          <w:p w14:paraId="77665C0C" w14:textId="5EA8E3E9" w:rsidR="00D80942" w:rsidRPr="00407623" w:rsidRDefault="003B66F6" w:rsidP="00862E85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Украинский</w:t>
            </w:r>
            <w:r w:rsidR="00917F4D" w:rsidRPr="00407623">
              <w:rPr>
                <w:sz w:val="24"/>
                <w:szCs w:val="24"/>
              </w:rPr>
              <w:t xml:space="preserve"> Г</w:t>
            </w:r>
            <w:r w:rsidR="00917F4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О</w:t>
            </w:r>
            <w:r w:rsidR="00917F4D">
              <w:rPr>
                <w:sz w:val="24"/>
                <w:szCs w:val="24"/>
              </w:rPr>
              <w:t>.</w:t>
            </w:r>
          </w:p>
        </w:tc>
      </w:tr>
      <w:tr w:rsidR="00917F4D" w:rsidRPr="00407623" w14:paraId="0224BB30" w14:textId="77777777" w:rsidTr="00862E85">
        <w:trPr>
          <w:gridAfter w:val="5"/>
          <w:wAfter w:w="7385" w:type="dxa"/>
          <w:trHeight w:val="730"/>
        </w:trPr>
        <w:tc>
          <w:tcPr>
            <w:tcW w:w="2647" w:type="dxa"/>
            <w:vMerge/>
            <w:vAlign w:val="center"/>
          </w:tcPr>
          <w:p w14:paraId="16E6C022" w14:textId="77777777" w:rsidR="00917F4D" w:rsidRPr="00407623" w:rsidRDefault="00917F4D" w:rsidP="00862E85">
            <w:pPr>
              <w:spacing w:after="120" w:line="276" w:lineRule="auto"/>
              <w:rPr>
                <w:sz w:val="24"/>
                <w:szCs w:val="24"/>
              </w:rPr>
            </w:pPr>
          </w:p>
        </w:tc>
      </w:tr>
      <w:tr w:rsidR="00D80942" w:rsidRPr="00407623" w14:paraId="3661329B" w14:textId="77777777" w:rsidTr="00862E85">
        <w:trPr>
          <w:gridAfter w:val="4"/>
          <w:wAfter w:w="5467" w:type="dxa"/>
          <w:trHeight w:val="553"/>
        </w:trPr>
        <w:tc>
          <w:tcPr>
            <w:tcW w:w="4565" w:type="dxa"/>
            <w:gridSpan w:val="2"/>
            <w:vAlign w:val="center"/>
            <w:hideMark/>
          </w:tcPr>
          <w:p w14:paraId="562DCEBE" w14:textId="77777777" w:rsidR="00D80942" w:rsidRPr="00407623" w:rsidRDefault="00D80942" w:rsidP="00862E85">
            <w:pPr>
              <w:spacing w:after="120" w:line="276" w:lineRule="auto"/>
              <w:rPr>
                <w:sz w:val="24"/>
                <w:szCs w:val="24"/>
              </w:rPr>
            </w:pPr>
            <w:r w:rsidRPr="00407623">
              <w:rPr>
                <w:sz w:val="24"/>
                <w:szCs w:val="24"/>
              </w:rPr>
              <w:t>Группа     РИ-</w:t>
            </w:r>
            <w:r>
              <w:rPr>
                <w:sz w:val="24"/>
                <w:szCs w:val="24"/>
              </w:rPr>
              <w:t>3</w:t>
            </w:r>
            <w:r w:rsidRPr="00407623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20</w:t>
            </w:r>
          </w:p>
        </w:tc>
      </w:tr>
    </w:tbl>
    <w:p w14:paraId="49DF3E26" w14:textId="77777777" w:rsidR="00D80942" w:rsidRPr="00407623" w:rsidRDefault="00D80942" w:rsidP="00D80942">
      <w:pPr>
        <w:spacing w:line="276" w:lineRule="auto"/>
        <w:rPr>
          <w:sz w:val="24"/>
          <w:szCs w:val="24"/>
        </w:rPr>
      </w:pPr>
    </w:p>
    <w:p w14:paraId="1460097B" w14:textId="77777777" w:rsidR="00D80942" w:rsidRDefault="00D80942" w:rsidP="00D80942">
      <w:pPr>
        <w:spacing w:line="276" w:lineRule="auto"/>
        <w:rPr>
          <w:sz w:val="24"/>
          <w:szCs w:val="24"/>
        </w:rPr>
      </w:pPr>
    </w:p>
    <w:p w14:paraId="435866B6" w14:textId="77777777" w:rsidR="00D80942" w:rsidRDefault="00D80942" w:rsidP="00D80942">
      <w:pPr>
        <w:spacing w:line="276" w:lineRule="auto"/>
        <w:rPr>
          <w:sz w:val="24"/>
          <w:szCs w:val="24"/>
        </w:rPr>
      </w:pPr>
    </w:p>
    <w:p w14:paraId="16806630" w14:textId="77777777" w:rsidR="00D80942" w:rsidRDefault="00D80942" w:rsidP="00D80942">
      <w:pPr>
        <w:spacing w:line="276" w:lineRule="auto"/>
        <w:rPr>
          <w:sz w:val="24"/>
          <w:szCs w:val="24"/>
        </w:rPr>
      </w:pPr>
    </w:p>
    <w:p w14:paraId="56DCF9F5" w14:textId="77777777" w:rsidR="00D80942" w:rsidRPr="00D80942" w:rsidRDefault="00D80942" w:rsidP="00D80942">
      <w:pPr>
        <w:spacing w:line="276" w:lineRule="auto"/>
        <w:rPr>
          <w:sz w:val="28"/>
          <w:szCs w:val="28"/>
        </w:rPr>
      </w:pPr>
    </w:p>
    <w:p w14:paraId="766E0085" w14:textId="77777777" w:rsidR="00D80942" w:rsidRPr="00EB0DA5" w:rsidRDefault="00D80942" w:rsidP="00D80942">
      <w:pPr>
        <w:spacing w:line="276" w:lineRule="auto"/>
        <w:jc w:val="center"/>
        <w:rPr>
          <w:sz w:val="24"/>
          <w:szCs w:val="24"/>
          <w:lang w:val="en-US"/>
        </w:rPr>
      </w:pPr>
      <w:r w:rsidRPr="00D80942">
        <w:rPr>
          <w:sz w:val="28"/>
          <w:szCs w:val="28"/>
        </w:rPr>
        <w:t>Екатеринбург 20</w:t>
      </w:r>
      <w:r w:rsidRPr="00D80942">
        <w:rPr>
          <w:sz w:val="28"/>
          <w:szCs w:val="28"/>
          <w:lang w:val="en-US"/>
        </w:rPr>
        <w:t>2</w:t>
      </w:r>
      <w:r w:rsidRPr="00D80942">
        <w:rPr>
          <w:sz w:val="28"/>
          <w:szCs w:val="28"/>
        </w:rPr>
        <w:t>4</w:t>
      </w:r>
      <w:r>
        <w:rPr>
          <w:snapToGrid w:val="0"/>
        </w:rPr>
        <w:br w:type="page"/>
      </w:r>
    </w:p>
    <w:p w14:paraId="21C4BA5F" w14:textId="77777777" w:rsidR="00C33DAE" w:rsidRPr="00CD3A44" w:rsidRDefault="00C33DAE" w:rsidP="00C33DA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3A44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7349DAA6" w14:textId="2F79CD90" w:rsidR="00EC22B9" w:rsidRDefault="00845524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caps/>
          <w:lang w:eastAsia="ru-RU"/>
        </w:rPr>
        <w:fldChar w:fldCharType="begin"/>
      </w:r>
      <w:r w:rsidR="00C33DAE">
        <w:rPr>
          <w:caps/>
          <w:lang w:eastAsia="ru-RU"/>
        </w:rPr>
        <w:instrText xml:space="preserve"> TOC \o "1-3" \h \z \u </w:instrText>
      </w:r>
      <w:r>
        <w:rPr>
          <w:caps/>
          <w:lang w:eastAsia="ru-RU"/>
        </w:rPr>
        <w:fldChar w:fldCharType="separate"/>
      </w:r>
      <w:hyperlink w:anchor="_Toc167651268" w:history="1">
        <w:r w:rsidR="00EC22B9" w:rsidRPr="00D767DE">
          <w:rPr>
            <w:rStyle w:val="af"/>
            <w:noProof/>
          </w:rPr>
          <w:t>1. ОПИСАНИЕ ПРОДУКТА</w:t>
        </w:r>
        <w:r w:rsidR="00EC22B9">
          <w:rPr>
            <w:noProof/>
            <w:webHidden/>
          </w:rPr>
          <w:tab/>
        </w:r>
        <w:r w:rsidR="00EC22B9">
          <w:rPr>
            <w:noProof/>
            <w:webHidden/>
          </w:rPr>
          <w:fldChar w:fldCharType="begin"/>
        </w:r>
        <w:r w:rsidR="00EC22B9">
          <w:rPr>
            <w:noProof/>
            <w:webHidden/>
          </w:rPr>
          <w:instrText xml:space="preserve"> PAGEREF _Toc167651268 \h </w:instrText>
        </w:r>
        <w:r w:rsidR="00EC22B9">
          <w:rPr>
            <w:noProof/>
            <w:webHidden/>
          </w:rPr>
        </w:r>
        <w:r w:rsidR="00EC22B9">
          <w:rPr>
            <w:noProof/>
            <w:webHidden/>
          </w:rPr>
          <w:fldChar w:fldCharType="separate"/>
        </w:r>
        <w:r w:rsidR="001D3BF3">
          <w:rPr>
            <w:noProof/>
            <w:webHidden/>
          </w:rPr>
          <w:t>3</w:t>
        </w:r>
        <w:r w:rsidR="00EC22B9">
          <w:rPr>
            <w:noProof/>
            <w:webHidden/>
          </w:rPr>
          <w:fldChar w:fldCharType="end"/>
        </w:r>
      </w:hyperlink>
    </w:p>
    <w:p w14:paraId="73560DA2" w14:textId="3F517CAC" w:rsidR="00EC22B9" w:rsidRDefault="0000000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67651269" w:history="1">
        <w:r w:rsidR="00EC22B9" w:rsidRPr="00D767DE">
          <w:rPr>
            <w:rStyle w:val="af"/>
            <w:noProof/>
          </w:rPr>
          <w:t>2. ОСНОВНЫЕ ЭТАПЫ/ИТЕРАЦИИ РЕАЛИЗАЦИИ ПРОЕКТА</w:t>
        </w:r>
        <w:r w:rsidR="00EC22B9">
          <w:rPr>
            <w:noProof/>
            <w:webHidden/>
          </w:rPr>
          <w:tab/>
        </w:r>
        <w:r w:rsidR="00EC22B9">
          <w:rPr>
            <w:noProof/>
            <w:webHidden/>
          </w:rPr>
          <w:fldChar w:fldCharType="begin"/>
        </w:r>
        <w:r w:rsidR="00EC22B9">
          <w:rPr>
            <w:noProof/>
            <w:webHidden/>
          </w:rPr>
          <w:instrText xml:space="preserve"> PAGEREF _Toc167651269 \h </w:instrText>
        </w:r>
        <w:r w:rsidR="00EC22B9">
          <w:rPr>
            <w:noProof/>
            <w:webHidden/>
          </w:rPr>
        </w:r>
        <w:r w:rsidR="00EC22B9">
          <w:rPr>
            <w:noProof/>
            <w:webHidden/>
          </w:rPr>
          <w:fldChar w:fldCharType="separate"/>
        </w:r>
        <w:r w:rsidR="001D3BF3">
          <w:rPr>
            <w:noProof/>
            <w:webHidden/>
          </w:rPr>
          <w:t>4</w:t>
        </w:r>
        <w:r w:rsidR="00EC22B9">
          <w:rPr>
            <w:noProof/>
            <w:webHidden/>
          </w:rPr>
          <w:fldChar w:fldCharType="end"/>
        </w:r>
      </w:hyperlink>
    </w:p>
    <w:p w14:paraId="4755FF74" w14:textId="159EB264" w:rsidR="00EC22B9" w:rsidRDefault="0000000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67651270" w:history="1">
        <w:r w:rsidR="00EC22B9" w:rsidRPr="00D767DE">
          <w:rPr>
            <w:rStyle w:val="af"/>
            <w:noProof/>
          </w:rPr>
          <w:t>3. РАЗДЕЛ ПО</w:t>
        </w:r>
        <w:r w:rsidR="001E14C3">
          <w:rPr>
            <w:rStyle w:val="af"/>
            <w:noProof/>
          </w:rPr>
          <w:t xml:space="preserve"> СПЕЦИФИКЕ </w:t>
        </w:r>
        <w:r w:rsidR="00EC22B9" w:rsidRPr="00D767DE">
          <w:rPr>
            <w:rStyle w:val="af"/>
            <w:noProof/>
          </w:rPr>
          <w:t>ПРОГРАММЫ</w:t>
        </w:r>
        <w:r w:rsidR="00EC22B9">
          <w:rPr>
            <w:noProof/>
            <w:webHidden/>
          </w:rPr>
          <w:tab/>
        </w:r>
        <w:r w:rsidR="00EC22B9">
          <w:rPr>
            <w:noProof/>
            <w:webHidden/>
          </w:rPr>
          <w:fldChar w:fldCharType="begin"/>
        </w:r>
        <w:r w:rsidR="00EC22B9">
          <w:rPr>
            <w:noProof/>
            <w:webHidden/>
          </w:rPr>
          <w:instrText xml:space="preserve"> PAGEREF _Toc167651270 \h </w:instrText>
        </w:r>
        <w:r w:rsidR="00EC22B9">
          <w:rPr>
            <w:noProof/>
            <w:webHidden/>
          </w:rPr>
        </w:r>
        <w:r w:rsidR="00EC22B9">
          <w:rPr>
            <w:noProof/>
            <w:webHidden/>
          </w:rPr>
          <w:fldChar w:fldCharType="separate"/>
        </w:r>
        <w:r w:rsidR="001D3BF3">
          <w:rPr>
            <w:noProof/>
            <w:webHidden/>
          </w:rPr>
          <w:t>5</w:t>
        </w:r>
        <w:r w:rsidR="00EC22B9">
          <w:rPr>
            <w:noProof/>
            <w:webHidden/>
          </w:rPr>
          <w:fldChar w:fldCharType="end"/>
        </w:r>
      </w:hyperlink>
    </w:p>
    <w:p w14:paraId="4935EBDE" w14:textId="019CA0FC" w:rsidR="00EC22B9" w:rsidRDefault="0000000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67651271" w:history="1">
        <w:r w:rsidR="00EC22B9" w:rsidRPr="00D767DE">
          <w:rPr>
            <w:rStyle w:val="af"/>
            <w:noProof/>
          </w:rPr>
          <w:t>4. ЗАКЛЮЧЕНИЕ</w:t>
        </w:r>
        <w:r w:rsidR="00EC22B9">
          <w:rPr>
            <w:noProof/>
            <w:webHidden/>
          </w:rPr>
          <w:tab/>
        </w:r>
        <w:r w:rsidR="00EC22B9">
          <w:rPr>
            <w:noProof/>
            <w:webHidden/>
          </w:rPr>
          <w:fldChar w:fldCharType="begin"/>
        </w:r>
        <w:r w:rsidR="00EC22B9">
          <w:rPr>
            <w:noProof/>
            <w:webHidden/>
          </w:rPr>
          <w:instrText xml:space="preserve"> PAGEREF _Toc167651271 \h </w:instrText>
        </w:r>
        <w:r w:rsidR="00EC22B9">
          <w:rPr>
            <w:noProof/>
            <w:webHidden/>
          </w:rPr>
        </w:r>
        <w:r w:rsidR="00EC22B9">
          <w:rPr>
            <w:noProof/>
            <w:webHidden/>
          </w:rPr>
          <w:fldChar w:fldCharType="separate"/>
        </w:r>
        <w:r w:rsidR="001D3BF3">
          <w:rPr>
            <w:noProof/>
            <w:webHidden/>
          </w:rPr>
          <w:t>9</w:t>
        </w:r>
        <w:r w:rsidR="00EC22B9">
          <w:rPr>
            <w:noProof/>
            <w:webHidden/>
          </w:rPr>
          <w:fldChar w:fldCharType="end"/>
        </w:r>
      </w:hyperlink>
    </w:p>
    <w:p w14:paraId="34A67E9D" w14:textId="4176E3B9" w:rsidR="00EC22B9" w:rsidRDefault="0000000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67651272" w:history="1">
        <w:r w:rsidR="00EC22B9" w:rsidRPr="00D767DE">
          <w:rPr>
            <w:rStyle w:val="af"/>
            <w:noProof/>
          </w:rPr>
          <w:t>Библиографический список</w:t>
        </w:r>
        <w:r w:rsidR="00EC22B9">
          <w:rPr>
            <w:noProof/>
            <w:webHidden/>
          </w:rPr>
          <w:tab/>
        </w:r>
        <w:r w:rsidR="00EC22B9">
          <w:rPr>
            <w:noProof/>
            <w:webHidden/>
          </w:rPr>
          <w:fldChar w:fldCharType="begin"/>
        </w:r>
        <w:r w:rsidR="00EC22B9">
          <w:rPr>
            <w:noProof/>
            <w:webHidden/>
          </w:rPr>
          <w:instrText xml:space="preserve"> PAGEREF _Toc167651272 \h </w:instrText>
        </w:r>
        <w:r w:rsidR="00EC22B9">
          <w:rPr>
            <w:noProof/>
            <w:webHidden/>
          </w:rPr>
        </w:r>
        <w:r w:rsidR="00EC22B9">
          <w:rPr>
            <w:noProof/>
            <w:webHidden/>
          </w:rPr>
          <w:fldChar w:fldCharType="separate"/>
        </w:r>
        <w:r w:rsidR="001D3BF3">
          <w:rPr>
            <w:noProof/>
            <w:webHidden/>
          </w:rPr>
          <w:t>10</w:t>
        </w:r>
        <w:r w:rsidR="00EC22B9">
          <w:rPr>
            <w:noProof/>
            <w:webHidden/>
          </w:rPr>
          <w:fldChar w:fldCharType="end"/>
        </w:r>
      </w:hyperlink>
    </w:p>
    <w:p w14:paraId="2D5904A8" w14:textId="72541424" w:rsidR="00C33DAE" w:rsidRDefault="00845524" w:rsidP="00C33DAE">
      <w:pPr>
        <w:spacing w:after="0" w:line="360" w:lineRule="auto"/>
        <w:rPr>
          <w:lang w:eastAsia="ru-RU"/>
        </w:rPr>
      </w:pPr>
      <w:r>
        <w:rPr>
          <w:rFonts w:ascii="Times New Roman" w:hAnsi="Times New Roman"/>
          <w:caps/>
          <w:sz w:val="28"/>
          <w:szCs w:val="24"/>
          <w:lang w:eastAsia="ru-RU"/>
        </w:rPr>
        <w:fldChar w:fldCharType="end"/>
      </w:r>
    </w:p>
    <w:p w14:paraId="4B146ECE" w14:textId="77777777" w:rsidR="00C33DAE" w:rsidRPr="00C56445" w:rsidRDefault="00C33DAE" w:rsidP="00C33DAE">
      <w:pPr>
        <w:pStyle w:val="a2"/>
        <w:spacing w:after="0" w:line="360" w:lineRule="auto"/>
        <w:rPr>
          <w:szCs w:val="28"/>
        </w:rPr>
      </w:pPr>
      <w:r>
        <w:rPr>
          <w:szCs w:val="28"/>
        </w:rPr>
        <w:br w:type="page"/>
      </w:r>
    </w:p>
    <w:p w14:paraId="56307081" w14:textId="77777777" w:rsidR="00EC22B9" w:rsidRPr="001038D3" w:rsidRDefault="00EC22B9" w:rsidP="00EC22B9">
      <w:pPr>
        <w:pStyle w:val="afff0"/>
      </w:pPr>
      <w:bookmarkStart w:id="0" w:name="_Toc167549254"/>
      <w:bookmarkStart w:id="1" w:name="_Toc167651268"/>
      <w:r w:rsidRPr="001038D3">
        <w:lastRenderedPageBreak/>
        <w:t>1. ОПИСАНИЕ ПРОДУКТА</w:t>
      </w:r>
      <w:bookmarkEnd w:id="0"/>
      <w:bookmarkEnd w:id="1"/>
    </w:p>
    <w:p w14:paraId="1B58F1E3" w14:textId="2C6FC5C6" w:rsidR="00EC22B9" w:rsidRPr="00350961" w:rsidRDefault="00EC22B9" w:rsidP="00EC22B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веб-сервис </w:t>
      </w:r>
      <w:r w:rsidR="00350961" w:rsidRPr="00350961">
        <w:rPr>
          <w:rFonts w:ascii="Times New Roman" w:eastAsia="Times New Roman" w:hAnsi="Times New Roman" w:cs="Times New Roman"/>
          <w:sz w:val="28"/>
          <w:szCs w:val="28"/>
        </w:rPr>
        <w:t>Сервис внесения и сбора информации о расположении инфраструктуры</w:t>
      </w:r>
      <w:r w:rsidR="003509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 предоставлена возможность </w:t>
      </w:r>
      <w:r w:rsidR="00350961">
        <w:rPr>
          <w:rFonts w:ascii="Times New Roman" w:eastAsia="Times New Roman" w:hAnsi="Times New Roman" w:cs="Times New Roman"/>
          <w:sz w:val="28"/>
          <w:szCs w:val="28"/>
        </w:rPr>
        <w:t>внесения, просмотра и удаления информации о инфраструктуре.</w:t>
      </w:r>
    </w:p>
    <w:p w14:paraId="3E444FF5" w14:textId="77777777" w:rsidR="00EC22B9" w:rsidRDefault="00EC22B9" w:rsidP="00EC22B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 доступны следующие функции:</w:t>
      </w:r>
    </w:p>
    <w:p w14:paraId="5DBC3036" w14:textId="69DE6FFC" w:rsidR="00EC22B9" w:rsidRPr="00E35303" w:rsidRDefault="00EC22B9" w:rsidP="00EC22B9">
      <w:pPr>
        <w:numPr>
          <w:ilvl w:val="0"/>
          <w:numId w:val="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</w:t>
      </w:r>
      <w:r w:rsidR="00350961">
        <w:rPr>
          <w:rFonts w:ascii="Times New Roman" w:eastAsia="Times New Roman" w:hAnsi="Times New Roman" w:cs="Times New Roman"/>
          <w:sz w:val="28"/>
          <w:szCs w:val="28"/>
        </w:rPr>
        <w:t>инфраструктуры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926907" w14:textId="4932EAD5" w:rsidR="00EC22B9" w:rsidRPr="00E35303" w:rsidRDefault="00EC22B9" w:rsidP="00EC22B9">
      <w:pPr>
        <w:numPr>
          <w:ilvl w:val="0"/>
          <w:numId w:val="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</w:t>
      </w:r>
      <w:r w:rsidR="00350961">
        <w:rPr>
          <w:rFonts w:ascii="Times New Roman" w:eastAsia="Times New Roman" w:hAnsi="Times New Roman" w:cs="Times New Roman"/>
          <w:sz w:val="28"/>
          <w:szCs w:val="28"/>
        </w:rPr>
        <w:t xml:space="preserve"> всей добавленной инфраструктуры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D3EA1D" w14:textId="5C3BF969" w:rsidR="00EC22B9" w:rsidRDefault="00EC22B9" w:rsidP="00EC22B9">
      <w:pPr>
        <w:numPr>
          <w:ilvl w:val="0"/>
          <w:numId w:val="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350961">
        <w:rPr>
          <w:rFonts w:ascii="Times New Roman" w:eastAsia="Times New Roman" w:hAnsi="Times New Roman" w:cs="Times New Roman"/>
          <w:sz w:val="28"/>
          <w:szCs w:val="28"/>
        </w:rPr>
        <w:t>инфраструктуры по номеру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36905E" w14:textId="678C34A1" w:rsidR="00350961" w:rsidRDefault="00350961" w:rsidP="00EC22B9">
      <w:pPr>
        <w:numPr>
          <w:ilvl w:val="0"/>
          <w:numId w:val="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инфраструктуры по номеру.</w:t>
      </w:r>
    </w:p>
    <w:p w14:paraId="6AC939B1" w14:textId="77777777" w:rsidR="00EC22B9" w:rsidRDefault="00EC22B9" w:rsidP="00EC22B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проекта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4B72F5D" w14:textId="77777777" w:rsidR="00EC22B9" w:rsidRDefault="00EC22B9" w:rsidP="00EC22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2A0EA90" w14:textId="77777777" w:rsidR="00EC22B9" w:rsidRPr="00634399" w:rsidRDefault="00EC22B9" w:rsidP="00EC22B9">
      <w:pPr>
        <w:pStyle w:val="afff0"/>
      </w:pPr>
      <w:bookmarkStart w:id="2" w:name="_Toc167549255"/>
      <w:bookmarkStart w:id="3" w:name="_Toc167651269"/>
      <w:r w:rsidRPr="00634399">
        <w:lastRenderedPageBreak/>
        <w:t>2. ОСНОВНЫЕ ЭТАПЫ/ИТЕРАЦИИ РЕАЛИЗАЦИИ ПРОЕКТА</w:t>
      </w:r>
      <w:bookmarkEnd w:id="2"/>
      <w:bookmarkEnd w:id="3"/>
    </w:p>
    <w:p w14:paraId="438CD62A" w14:textId="3B604260" w:rsidR="00EC22B9" w:rsidRDefault="00EC22B9" w:rsidP="00EC22B9">
      <w:pPr>
        <w:pStyle w:val="ad"/>
      </w:pPr>
      <w:r>
        <w:t>1</w:t>
      </w:r>
      <w:r w:rsidRPr="00EC22B9">
        <w:t xml:space="preserve">. </w:t>
      </w:r>
      <w:r>
        <w:t>Настройка рабочего окружения, знакомство с инструментами разработчика</w:t>
      </w:r>
    </w:p>
    <w:p w14:paraId="0D00D071" w14:textId="23676A93" w:rsidR="00EC22B9" w:rsidRDefault="00EC22B9" w:rsidP="00EC22B9">
      <w:pPr>
        <w:pStyle w:val="ad"/>
      </w:pPr>
      <w:r w:rsidRPr="00EC22B9">
        <w:t xml:space="preserve">2. </w:t>
      </w:r>
      <w:r>
        <w:t xml:space="preserve">Знакомство с основными возможностями </w:t>
      </w:r>
      <w:r>
        <w:rPr>
          <w:lang w:val="en-US"/>
        </w:rPr>
        <w:t>Python</w:t>
      </w:r>
      <w:r>
        <w:t xml:space="preserve"> — переменные, функции. Написание основных функций для проекта</w:t>
      </w:r>
    </w:p>
    <w:p w14:paraId="734947F4" w14:textId="5AB5A187" w:rsidR="00EC22B9" w:rsidRDefault="00EC22B9" w:rsidP="00EC22B9">
      <w:pPr>
        <w:pStyle w:val="ad"/>
      </w:pPr>
      <w:r w:rsidRPr="00EC22B9">
        <w:t xml:space="preserve">3. </w:t>
      </w:r>
      <w:r>
        <w:t>Сложные типы данных — объекты и массивы. Создание необходимых объектов для проекта и управление ими.</w:t>
      </w:r>
    </w:p>
    <w:p w14:paraId="5D5A51BA" w14:textId="0B921B33" w:rsidR="00EC22B9" w:rsidRDefault="00EC22B9" w:rsidP="00EC22B9">
      <w:pPr>
        <w:pStyle w:val="ad"/>
      </w:pPr>
      <w:r w:rsidRPr="00EC22B9">
        <w:t xml:space="preserve">4. </w:t>
      </w:r>
      <w:r>
        <w:t>Изменяемые и не изменяемые типы данных. Функции, возвращающие результат.</w:t>
      </w:r>
    </w:p>
    <w:p w14:paraId="6CFE3099" w14:textId="43D99E11" w:rsidR="00EC22B9" w:rsidRDefault="00EC22B9" w:rsidP="00EC22B9">
      <w:pPr>
        <w:pStyle w:val="ad"/>
      </w:pPr>
      <w:r w:rsidRPr="00EC22B9">
        <w:t xml:space="preserve">5. </w:t>
      </w:r>
      <w:r>
        <w:t>Создание классов и объектов.</w:t>
      </w:r>
    </w:p>
    <w:p w14:paraId="6E9B4A3A" w14:textId="2CEFC871" w:rsidR="00EC22B9" w:rsidRDefault="00EC22B9" w:rsidP="00EC22B9">
      <w:pPr>
        <w:pStyle w:val="ad"/>
      </w:pPr>
      <w:r w:rsidRPr="00EC22B9">
        <w:t xml:space="preserve">6. </w:t>
      </w:r>
      <w:r>
        <w:t xml:space="preserve">Работа с стандартной библиотекой - модуль </w:t>
      </w:r>
      <w:r>
        <w:rPr>
          <w:lang w:val="en-US"/>
        </w:rPr>
        <w:t>json</w:t>
      </w:r>
      <w:r>
        <w:t xml:space="preserve">. Чтение и запись данных в формате JSON. </w:t>
      </w:r>
    </w:p>
    <w:p w14:paraId="567B7B98" w14:textId="074018F1" w:rsidR="00EC22B9" w:rsidRDefault="00EC22B9" w:rsidP="00EC22B9">
      <w:pPr>
        <w:pStyle w:val="ad"/>
      </w:pPr>
      <w:r w:rsidRPr="00EC22B9">
        <w:t xml:space="preserve">7. </w:t>
      </w:r>
      <w:r>
        <w:t>Сетевое взаимодействие и работа с API - создание запросов при помощи самых популярных HTTP методов. Редактирование заголовков запросов и данных содержимого сообщения. Создание авторизированных запросов.</w:t>
      </w:r>
      <w:r w:rsidRPr="001038D3">
        <w:t xml:space="preserve"> </w:t>
      </w:r>
    </w:p>
    <w:p w14:paraId="63FB2C72" w14:textId="77777777" w:rsidR="00EC22B9" w:rsidRPr="00634399" w:rsidRDefault="00EC22B9" w:rsidP="00EC22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4F5BE" w14:textId="07F0C824" w:rsidR="00EC22B9" w:rsidRPr="00634399" w:rsidRDefault="00EC22B9" w:rsidP="00EC22B9">
      <w:pPr>
        <w:pStyle w:val="afff0"/>
      </w:pPr>
      <w:bookmarkStart w:id="4" w:name="_Toc167549256"/>
      <w:bookmarkStart w:id="5" w:name="_Toc167651270"/>
      <w:r w:rsidRPr="00634399">
        <w:lastRenderedPageBreak/>
        <w:t xml:space="preserve">3. РАЗДЕЛ ПО </w:t>
      </w:r>
      <w:r w:rsidR="001E14C3">
        <w:t xml:space="preserve">СПЕЦИФИКЕ </w:t>
      </w:r>
      <w:r w:rsidRPr="00634399">
        <w:t>ПРОГРАММЫ</w:t>
      </w:r>
      <w:bookmarkEnd w:id="4"/>
      <w:bookmarkEnd w:id="5"/>
    </w:p>
    <w:p w14:paraId="48138AF1" w14:textId="1487B20D" w:rsidR="00E111FE" w:rsidRDefault="000445FF" w:rsidP="00EC22B9">
      <w:pPr>
        <w:pStyle w:val="ad"/>
      </w:pPr>
      <w:r>
        <w:t>1.</w:t>
      </w:r>
      <w:r>
        <w:t xml:space="preserve"> Импорт модулей для работы</w:t>
      </w:r>
    </w:p>
    <w:p w14:paraId="732647D0" w14:textId="43346E67" w:rsidR="0072619A" w:rsidRDefault="00F851FA" w:rsidP="0072619A">
      <w:pPr>
        <w:pStyle w:val="ad"/>
      </w:pPr>
      <w:r>
        <w:t>–</w:t>
      </w:r>
      <w:r w:rsidR="0072619A">
        <w:t xml:space="preserve"> </w:t>
      </w:r>
      <w:proofErr w:type="spellStart"/>
      <w:r w:rsidR="0072619A">
        <w:t>Flask</w:t>
      </w:r>
      <w:proofErr w:type="spellEnd"/>
      <w:r w:rsidR="0072619A">
        <w:t>: используется для создания веб-приложения и определения маршрутов.</w:t>
      </w:r>
    </w:p>
    <w:p w14:paraId="3811DBDD" w14:textId="4D84B5B6" w:rsidR="000445FF" w:rsidRDefault="00F851FA" w:rsidP="00EC22B9">
      <w:pPr>
        <w:pStyle w:val="ad"/>
      </w:pPr>
      <w:r>
        <w:t xml:space="preserve">– </w:t>
      </w:r>
      <w:proofErr w:type="spellStart"/>
      <w:r w:rsidR="0072619A">
        <w:t>Flask_SQLAlchemy</w:t>
      </w:r>
      <w:proofErr w:type="spellEnd"/>
      <w:r w:rsidR="0072619A">
        <w:t xml:space="preserve">: обеспечивает интеграцию с базой данных </w:t>
      </w:r>
      <w:proofErr w:type="spellStart"/>
      <w:r w:rsidR="0072619A">
        <w:t>SQLAlchemy</w:t>
      </w:r>
      <w:proofErr w:type="spellEnd"/>
      <w:r w:rsidR="0072619A">
        <w:t>.</w:t>
      </w:r>
    </w:p>
    <w:p w14:paraId="24FC0B4D" w14:textId="32DE5549" w:rsidR="0072619A" w:rsidRDefault="00F851FA" w:rsidP="0072619A">
      <w:pPr>
        <w:pStyle w:val="ad"/>
      </w:pPr>
      <w:r>
        <w:t>–</w:t>
      </w:r>
      <w:r w:rsidR="0072619A">
        <w:t xml:space="preserve"> </w:t>
      </w:r>
      <w:proofErr w:type="spellStart"/>
      <w:r w:rsidR="0072619A">
        <w:t>SQLAlchemy</w:t>
      </w:r>
      <w:proofErr w:type="spellEnd"/>
      <w:r w:rsidR="0072619A">
        <w:t>: библиотека для работы с базами данных.</w:t>
      </w:r>
    </w:p>
    <w:p w14:paraId="3647D698" w14:textId="77777777" w:rsidR="00BF72E9" w:rsidRDefault="00BF72E9" w:rsidP="0072619A">
      <w:pPr>
        <w:pStyle w:val="ad"/>
      </w:pPr>
    </w:p>
    <w:p w14:paraId="0B5FC54C" w14:textId="77777777" w:rsidR="0054591F" w:rsidRDefault="0072619A" w:rsidP="0054591F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6ABC324E" wp14:editId="0D01DE98">
            <wp:extent cx="3162300" cy="485775"/>
            <wp:effectExtent l="0" t="0" r="0" b="9525"/>
            <wp:docPr id="68975269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269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F8D6" w14:textId="08CA2D7D" w:rsidR="0072619A" w:rsidRPr="0054591F" w:rsidRDefault="0054591F" w:rsidP="0054591F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Импорт необходимых модулей</w:t>
      </w:r>
    </w:p>
    <w:p w14:paraId="5293FDBA" w14:textId="77777777" w:rsidR="0072619A" w:rsidRDefault="0072619A" w:rsidP="0072619A">
      <w:pPr>
        <w:pStyle w:val="ad"/>
        <w:ind w:firstLine="851"/>
      </w:pPr>
    </w:p>
    <w:p w14:paraId="6853B2EE" w14:textId="0B6986B0" w:rsidR="00F851FA" w:rsidRDefault="00F851FA" w:rsidP="0072619A">
      <w:pPr>
        <w:pStyle w:val="ad"/>
        <w:ind w:firstLine="851"/>
      </w:pPr>
      <w:r>
        <w:t>2. Создание экземпляров приложений</w:t>
      </w:r>
    </w:p>
    <w:p w14:paraId="22672844" w14:textId="6A806F8C" w:rsidR="0038235E" w:rsidRDefault="00F851FA" w:rsidP="0038235E">
      <w:pPr>
        <w:pStyle w:val="ad"/>
        <w:ind w:firstLine="851"/>
      </w:pPr>
      <w:r>
        <w:t>–</w:t>
      </w:r>
      <w:r>
        <w:t xml:space="preserve"> Создается экземпляр приложения </w:t>
      </w:r>
      <w:r>
        <w:rPr>
          <w:lang w:val="en-US"/>
        </w:rPr>
        <w:t xml:space="preserve">Flask </w:t>
      </w:r>
      <w:r>
        <w:t xml:space="preserve">и настраивается подключение к базе данных </w:t>
      </w:r>
      <w:r>
        <w:rPr>
          <w:lang w:val="en-US"/>
        </w:rPr>
        <w:t>SQLite.</w:t>
      </w:r>
    </w:p>
    <w:p w14:paraId="0D5C861B" w14:textId="77777777" w:rsidR="00BF72E9" w:rsidRPr="00BF72E9" w:rsidRDefault="00BF72E9" w:rsidP="0038235E">
      <w:pPr>
        <w:pStyle w:val="ad"/>
        <w:ind w:firstLine="851"/>
      </w:pPr>
    </w:p>
    <w:p w14:paraId="07EE8775" w14:textId="08FBD0BF" w:rsidR="00F851FA" w:rsidRDefault="00F851FA" w:rsidP="00F851FA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726AD060" wp14:editId="06C8F34E">
            <wp:extent cx="5486400" cy="419100"/>
            <wp:effectExtent l="0" t="0" r="0" b="0"/>
            <wp:docPr id="90254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3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012" w14:textId="59586EE3" w:rsidR="0038235E" w:rsidRDefault="00F851FA" w:rsidP="0038235E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Создание экземпляра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конфигурация базы</w:t>
      </w:r>
    </w:p>
    <w:p w14:paraId="0FED0F69" w14:textId="77777777" w:rsidR="00BF72E9" w:rsidRPr="00BF72E9" w:rsidRDefault="00BF72E9" w:rsidP="00BF72E9"/>
    <w:p w14:paraId="796F5DD4" w14:textId="083C74F4" w:rsidR="00F851FA" w:rsidRPr="00F851FA" w:rsidRDefault="00F851FA" w:rsidP="0072619A">
      <w:pPr>
        <w:pStyle w:val="ad"/>
        <w:ind w:firstLine="851"/>
      </w:pPr>
      <w:r>
        <w:t>–</w:t>
      </w:r>
      <w:r>
        <w:t xml:space="preserve"> Создается экземпляр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r>
        <w:t>для взаимодействия с базой данных.</w:t>
      </w:r>
    </w:p>
    <w:p w14:paraId="2AD9583B" w14:textId="194B9DA8" w:rsidR="00F851FA" w:rsidRDefault="00F851FA" w:rsidP="00F851FA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0AAB348" wp14:editId="7FAC915E">
            <wp:extent cx="1581150" cy="219075"/>
            <wp:effectExtent l="0" t="0" r="0" b="9525"/>
            <wp:docPr id="1553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0FE" w14:textId="67847590" w:rsidR="00F851FA" w:rsidRPr="00F851FA" w:rsidRDefault="00F851FA" w:rsidP="00F851FA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Создание экземпляра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SQLAlchemy</w:t>
      </w:r>
      <w:proofErr w:type="spellEnd"/>
    </w:p>
    <w:p w14:paraId="7D7B3F1E" w14:textId="464AA515" w:rsidR="005C2133" w:rsidRDefault="005C213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34EFA662" w14:textId="1BA44CBF" w:rsidR="0038235E" w:rsidRDefault="0038235E" w:rsidP="0072619A">
      <w:pPr>
        <w:pStyle w:val="ad"/>
        <w:ind w:firstLine="851"/>
      </w:pPr>
      <w:r>
        <w:lastRenderedPageBreak/>
        <w:t>3. Создание модели инфраструктуры и инициализация базы данных</w:t>
      </w:r>
    </w:p>
    <w:p w14:paraId="77C82BF5" w14:textId="6ADE33A9" w:rsidR="0038235E" w:rsidRDefault="0038235E" w:rsidP="0072619A">
      <w:pPr>
        <w:pStyle w:val="ad"/>
        <w:ind w:firstLine="851"/>
        <w:rPr>
          <w:lang w:val="en-US"/>
        </w:rPr>
      </w:pPr>
      <w:r>
        <w:t>Создается модель «</w:t>
      </w:r>
      <w:r>
        <w:rPr>
          <w:lang w:val="en-US"/>
        </w:rPr>
        <w:t>Infrastructure</w:t>
      </w:r>
      <w:r>
        <w:t>»,</w:t>
      </w:r>
      <w:r>
        <w:rPr>
          <w:lang w:val="en-US"/>
        </w:rPr>
        <w:t xml:space="preserve"> </w:t>
      </w:r>
      <w:r>
        <w:t>которая описывает таблицу с колонками «</w:t>
      </w:r>
      <w:r>
        <w:rPr>
          <w:lang w:val="en-US"/>
        </w:rPr>
        <w:t>id</w:t>
      </w:r>
      <w:r>
        <w:t>»</w:t>
      </w:r>
      <w:r>
        <w:rPr>
          <w:lang w:val="en-US"/>
        </w:rPr>
        <w:t xml:space="preserve">. </w:t>
      </w:r>
      <w:r>
        <w:t>«</w:t>
      </w:r>
      <w:r>
        <w:rPr>
          <w:lang w:val="en-US"/>
        </w:rPr>
        <w:t>name</w:t>
      </w:r>
      <w:r>
        <w:t>»</w:t>
      </w:r>
      <w:r>
        <w:rPr>
          <w:lang w:val="en-US"/>
        </w:rPr>
        <w:t xml:space="preserve">, </w:t>
      </w:r>
      <w:r>
        <w:t>«</w:t>
      </w:r>
      <w:r>
        <w:rPr>
          <w:lang w:val="en-US"/>
        </w:rPr>
        <w:t>type</w:t>
      </w:r>
      <w:r>
        <w:t>»</w:t>
      </w:r>
      <w:r>
        <w:rPr>
          <w:lang w:val="en-US"/>
        </w:rPr>
        <w:t xml:space="preserve">, </w:t>
      </w:r>
      <w:r>
        <w:t>«</w:t>
      </w:r>
      <w:r>
        <w:rPr>
          <w:lang w:val="en-US"/>
        </w:rPr>
        <w:t>position</w:t>
      </w:r>
      <w:r>
        <w:t>»</w:t>
      </w:r>
      <w:r>
        <w:rPr>
          <w:lang w:val="en-US"/>
        </w:rPr>
        <w:t>.</w:t>
      </w:r>
    </w:p>
    <w:p w14:paraId="296232A0" w14:textId="08004609" w:rsidR="0038235E" w:rsidRPr="004B0A5D" w:rsidRDefault="0038235E" w:rsidP="0072619A">
      <w:pPr>
        <w:pStyle w:val="ad"/>
        <w:ind w:firstLine="851"/>
      </w:pPr>
    </w:p>
    <w:p w14:paraId="4D67481B" w14:textId="0D8B7AC0" w:rsidR="004B0A5D" w:rsidRDefault="004B0A5D" w:rsidP="004B0A5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AF0C30F" wp14:editId="4177EFD7">
            <wp:extent cx="3952875" cy="2152650"/>
            <wp:effectExtent l="0" t="0" r="9525" b="0"/>
            <wp:docPr id="867488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8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8E9" w14:textId="05522931" w:rsidR="005C2133" w:rsidRPr="005C2133" w:rsidRDefault="004B0A5D" w:rsidP="005C2133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Определение модели базы данных</w:t>
      </w:r>
    </w:p>
    <w:p w14:paraId="0B617E8A" w14:textId="04D3365E" w:rsidR="004B0A5D" w:rsidRDefault="004B0A5D" w:rsidP="004B0A5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6FA4BBE" wp14:editId="3B3895AF">
            <wp:extent cx="1914525" cy="400050"/>
            <wp:effectExtent l="0" t="0" r="9525" b="0"/>
            <wp:docPr id="98210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0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2E34" w14:textId="74671189" w:rsidR="004B0A5D" w:rsidRPr="00F851FA" w:rsidRDefault="004B0A5D" w:rsidP="004B0A5D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Инициализация базы данных</w:t>
      </w:r>
    </w:p>
    <w:p w14:paraId="4B31597B" w14:textId="77777777" w:rsidR="004B0A5D" w:rsidRDefault="004B0A5D" w:rsidP="00A95114">
      <w:pPr>
        <w:pStyle w:val="ad"/>
        <w:ind w:firstLine="851"/>
      </w:pPr>
    </w:p>
    <w:p w14:paraId="08CE0D62" w14:textId="55038AC4" w:rsidR="00A95114" w:rsidRDefault="004A2FB8" w:rsidP="00A95114">
      <w:pPr>
        <w:pStyle w:val="ad"/>
        <w:ind w:firstLine="851"/>
      </w:pPr>
      <w:r>
        <w:t>4</w:t>
      </w:r>
      <w:r>
        <w:t>. Создание</w:t>
      </w:r>
      <w:r>
        <w:t xml:space="preserve"> маршрута для добавления инфраструктуры</w:t>
      </w:r>
    </w:p>
    <w:p w14:paraId="18E7B041" w14:textId="392DA5C0" w:rsidR="004B0A5D" w:rsidRDefault="00975791" w:rsidP="00A95114">
      <w:pPr>
        <w:pStyle w:val="ad"/>
        <w:ind w:firstLine="851"/>
      </w:pPr>
      <w:r w:rsidRPr="00975791">
        <w:t>Этот маршрут обрабатывает POST-запросы на добавление новой инфраструктуры. Данные инфраструктуры передаются через форму запроса, создается новый объект Infrastructure, который добавляется в сессию базы данных и сохраняется.</w:t>
      </w:r>
    </w:p>
    <w:p w14:paraId="0264C607" w14:textId="77777777" w:rsidR="005C2133" w:rsidRPr="00975791" w:rsidRDefault="005C2133" w:rsidP="00A95114">
      <w:pPr>
        <w:pStyle w:val="ad"/>
        <w:ind w:firstLine="851"/>
      </w:pPr>
    </w:p>
    <w:p w14:paraId="57696D92" w14:textId="4ED8CD63" w:rsidR="00975791" w:rsidRDefault="00975791" w:rsidP="00975791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5876BB1" wp14:editId="073B267E">
            <wp:extent cx="4657725" cy="1981200"/>
            <wp:effectExtent l="0" t="0" r="9525" b="0"/>
            <wp:docPr id="136580942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942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F443" w14:textId="265C0AA2" w:rsidR="005C2133" w:rsidRPr="005C2133" w:rsidRDefault="00975791" w:rsidP="005C2133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9757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маршрута для добавления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объектов</w:t>
      </w:r>
      <w:r w:rsidRPr="009757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инфраструктуры</w:t>
      </w:r>
      <w:r w:rsidR="005C21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42EFBBEB" w14:textId="6DE272BE" w:rsidR="00D111CB" w:rsidRDefault="00D111CB" w:rsidP="00A95114">
      <w:pPr>
        <w:pStyle w:val="ad"/>
        <w:ind w:firstLine="851"/>
      </w:pPr>
      <w:r>
        <w:lastRenderedPageBreak/>
        <w:t xml:space="preserve">5. </w:t>
      </w:r>
      <w:r w:rsidRPr="00D111CB">
        <w:t xml:space="preserve">Получение информации </w:t>
      </w:r>
      <w:r w:rsidR="007831B5" w:rsidRPr="00D111CB">
        <w:t>об</w:t>
      </w:r>
      <w:r w:rsidR="007831B5">
        <w:t>о всей</w:t>
      </w:r>
      <w:r w:rsidRPr="00D111CB">
        <w:t xml:space="preserve"> инфраструктуре</w:t>
      </w:r>
      <w:r w:rsidR="007831B5">
        <w:t xml:space="preserve"> и</w:t>
      </w:r>
      <w:r w:rsidRPr="00D111CB">
        <w:t xml:space="preserve"> по ID</w:t>
      </w:r>
    </w:p>
    <w:p w14:paraId="0FA3BC3B" w14:textId="52718740" w:rsidR="00A20129" w:rsidRDefault="007831B5" w:rsidP="003437C8">
      <w:pPr>
        <w:pStyle w:val="ad"/>
        <w:ind w:firstLine="851"/>
        <w:rPr>
          <w:szCs w:val="28"/>
        </w:rPr>
      </w:pPr>
      <w:r w:rsidRPr="007831B5">
        <w:rPr>
          <w:color w:val="000000"/>
          <w:szCs w:val="28"/>
          <w:shd w:val="clear" w:color="auto" w:fill="FFFFFF"/>
        </w:rPr>
        <w:t>Этот маршрут обрабатывает GET-запросы для получения информации об инфраструктуре по заданному ID. Если запись с таким ID существует, возвращается ее информация в формате JSON. Если нет, возвращается сообщение об ошибке.</w:t>
      </w:r>
    </w:p>
    <w:p w14:paraId="0C7AA824" w14:textId="77777777" w:rsidR="003437C8" w:rsidRPr="003437C8" w:rsidRDefault="003437C8" w:rsidP="003437C8">
      <w:pPr>
        <w:pStyle w:val="ad"/>
        <w:ind w:firstLine="851"/>
        <w:rPr>
          <w:szCs w:val="28"/>
        </w:rPr>
      </w:pPr>
    </w:p>
    <w:p w14:paraId="71626346" w14:textId="4328D8B7" w:rsidR="00BA19D5" w:rsidRDefault="00BA19D5" w:rsidP="00BA19D5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6A65700" wp14:editId="36645BF7">
            <wp:extent cx="4514850" cy="2543175"/>
            <wp:effectExtent l="0" t="0" r="0" b="9525"/>
            <wp:docPr id="144789033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9033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53B" w14:textId="2B842973" w:rsidR="00BA19D5" w:rsidRPr="003170BD" w:rsidRDefault="00BA19D5" w:rsidP="00BA19D5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3170B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Создание маршрута для получения инфраструктуры по </w:t>
      </w:r>
      <w:r w:rsidR="003170B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46701165" w14:textId="77777777" w:rsidR="00A20129" w:rsidRDefault="00A20129" w:rsidP="00EC22B9">
      <w:pPr>
        <w:pStyle w:val="ad"/>
      </w:pPr>
    </w:p>
    <w:p w14:paraId="0F1FD91E" w14:textId="16583687" w:rsidR="00A20129" w:rsidRDefault="00E84A25" w:rsidP="00EC22B9">
      <w:pPr>
        <w:pStyle w:val="ad"/>
        <w:rPr>
          <w:color w:val="000000"/>
          <w:szCs w:val="28"/>
          <w:shd w:val="clear" w:color="auto" w:fill="FFFFFF"/>
        </w:rPr>
      </w:pPr>
      <w:r w:rsidRPr="007831B5">
        <w:rPr>
          <w:color w:val="000000"/>
          <w:szCs w:val="28"/>
          <w:shd w:val="clear" w:color="auto" w:fill="FFFFFF"/>
        </w:rPr>
        <w:t>Этот маршрут обрабатывает GET-запросы для получения информации об</w:t>
      </w:r>
      <w:r>
        <w:rPr>
          <w:color w:val="000000"/>
          <w:szCs w:val="28"/>
          <w:shd w:val="clear" w:color="auto" w:fill="FFFFFF"/>
        </w:rPr>
        <w:t>о всей</w:t>
      </w:r>
      <w:r w:rsidRPr="007831B5">
        <w:rPr>
          <w:color w:val="000000"/>
          <w:szCs w:val="28"/>
          <w:shd w:val="clear" w:color="auto" w:fill="FFFFFF"/>
        </w:rPr>
        <w:t xml:space="preserve"> инфраструктуре</w:t>
      </w:r>
    </w:p>
    <w:p w14:paraId="45DA3E32" w14:textId="77777777" w:rsidR="00103717" w:rsidRDefault="00103717" w:rsidP="00EC22B9">
      <w:pPr>
        <w:pStyle w:val="ad"/>
        <w:rPr>
          <w:color w:val="000000"/>
          <w:szCs w:val="28"/>
          <w:shd w:val="clear" w:color="auto" w:fill="FFFFFF"/>
        </w:rPr>
      </w:pPr>
    </w:p>
    <w:p w14:paraId="1529F2AB" w14:textId="75984604" w:rsidR="00B1660F" w:rsidRDefault="00B1660F" w:rsidP="00B1660F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2F5587B6" wp14:editId="6420914D">
            <wp:extent cx="4505325" cy="2647950"/>
            <wp:effectExtent l="0" t="0" r="9525" b="0"/>
            <wp:docPr id="140908677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677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A1ED" w14:textId="684FB1CF" w:rsidR="00E55D04" w:rsidRPr="00E55D04" w:rsidRDefault="00B1660F" w:rsidP="00E55D04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D3B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Создание маршрута для получения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всей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инфраструктуры</w:t>
      </w:r>
      <w:r w:rsidR="00E55D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146A4CC5" w14:textId="4ABCF954" w:rsidR="00A20129" w:rsidRPr="000C227F" w:rsidRDefault="000C227F" w:rsidP="00EC22B9">
      <w:pPr>
        <w:pStyle w:val="ad"/>
      </w:pPr>
      <w:r>
        <w:lastRenderedPageBreak/>
        <w:t>6</w:t>
      </w:r>
      <w:r>
        <w:t xml:space="preserve">. </w:t>
      </w:r>
      <w:r>
        <w:t xml:space="preserve">Удаление информации о инфраструктуре по </w:t>
      </w:r>
      <w:r>
        <w:rPr>
          <w:lang w:val="en-US"/>
        </w:rPr>
        <w:t>ID</w:t>
      </w:r>
    </w:p>
    <w:p w14:paraId="7B33B424" w14:textId="3589E6F7" w:rsidR="00301A52" w:rsidRDefault="00DB380F" w:rsidP="00301A52">
      <w:pPr>
        <w:pStyle w:val="ad"/>
        <w:ind w:firstLine="851"/>
        <w:rPr>
          <w:szCs w:val="28"/>
        </w:rPr>
      </w:pPr>
      <w:r w:rsidRPr="007831B5">
        <w:rPr>
          <w:color w:val="000000"/>
          <w:szCs w:val="28"/>
          <w:shd w:val="clear" w:color="auto" w:fill="FFFFFF"/>
        </w:rPr>
        <w:t xml:space="preserve">Этот маршрут обрабатывает GET-запросы </w:t>
      </w:r>
      <w:r w:rsidR="00301A52" w:rsidRPr="007831B5">
        <w:rPr>
          <w:color w:val="000000"/>
          <w:szCs w:val="28"/>
          <w:shd w:val="clear" w:color="auto" w:fill="FFFFFF"/>
        </w:rPr>
        <w:t xml:space="preserve">для </w:t>
      </w:r>
      <w:r w:rsidR="00301A52">
        <w:rPr>
          <w:color w:val="000000"/>
          <w:szCs w:val="28"/>
          <w:shd w:val="clear" w:color="auto" w:fill="FFFFFF"/>
        </w:rPr>
        <w:t>удаления</w:t>
      </w:r>
      <w:r w:rsidRPr="007831B5">
        <w:rPr>
          <w:color w:val="000000"/>
          <w:szCs w:val="28"/>
          <w:shd w:val="clear" w:color="auto" w:fill="FFFFFF"/>
        </w:rPr>
        <w:t xml:space="preserve"> информации об инфраструктуре по заданному ID.</w:t>
      </w:r>
      <w:r w:rsidR="00301A52">
        <w:rPr>
          <w:color w:val="000000"/>
          <w:szCs w:val="28"/>
          <w:shd w:val="clear" w:color="auto" w:fill="FFFFFF"/>
        </w:rPr>
        <w:t xml:space="preserve"> </w:t>
      </w:r>
      <w:r w:rsidR="00301A52" w:rsidRPr="007831B5">
        <w:rPr>
          <w:color w:val="000000"/>
          <w:szCs w:val="28"/>
          <w:shd w:val="clear" w:color="auto" w:fill="FFFFFF"/>
        </w:rPr>
        <w:t xml:space="preserve">Если запись с таким ID существует, </w:t>
      </w:r>
      <w:r w:rsidR="00301A52">
        <w:rPr>
          <w:color w:val="000000"/>
          <w:szCs w:val="28"/>
          <w:shd w:val="clear" w:color="auto" w:fill="FFFFFF"/>
        </w:rPr>
        <w:t>она удаляется</w:t>
      </w:r>
      <w:r w:rsidR="00301A52" w:rsidRPr="007831B5">
        <w:rPr>
          <w:color w:val="000000"/>
          <w:szCs w:val="28"/>
          <w:shd w:val="clear" w:color="auto" w:fill="FFFFFF"/>
        </w:rPr>
        <w:t>. Если нет, возвращается сообщение об ошибке.</w:t>
      </w:r>
    </w:p>
    <w:p w14:paraId="1441FCF6" w14:textId="0992C277" w:rsidR="008835BB" w:rsidRDefault="008835BB" w:rsidP="00EC22B9">
      <w:pPr>
        <w:pStyle w:val="ad"/>
      </w:pPr>
    </w:p>
    <w:p w14:paraId="5A2962DD" w14:textId="58751718" w:rsidR="00AF262A" w:rsidRDefault="00AF262A" w:rsidP="00EC22B9">
      <w:pPr>
        <w:pStyle w:val="ad"/>
      </w:pPr>
    </w:p>
    <w:p w14:paraId="64035B8E" w14:textId="1F03C82A" w:rsidR="001D3BF3" w:rsidRDefault="001D3BF3" w:rsidP="001D3BF3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4DB3BA6A" wp14:editId="03036175">
            <wp:extent cx="5838825" cy="1933575"/>
            <wp:effectExtent l="0" t="0" r="9525" b="9525"/>
            <wp:docPr id="9323966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75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5F8" w14:textId="7E49F6BE" w:rsidR="001D3BF3" w:rsidRPr="003170BD" w:rsidRDefault="001D3BF3" w:rsidP="001D3BF3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Создание маршрута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удаление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инфраструктуры по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47A296CD" w14:textId="77777777" w:rsidR="00AF262A" w:rsidRDefault="00AF262A" w:rsidP="00EC22B9">
      <w:pPr>
        <w:pStyle w:val="ad"/>
      </w:pPr>
    </w:p>
    <w:p w14:paraId="6EF7905D" w14:textId="77777777" w:rsidR="001D3BF3" w:rsidRDefault="001D3BF3" w:rsidP="00EC22B9">
      <w:pPr>
        <w:pStyle w:val="ad"/>
      </w:pPr>
    </w:p>
    <w:p w14:paraId="49259EA8" w14:textId="1F0AA956" w:rsidR="001D3BF3" w:rsidRDefault="001D3BF3" w:rsidP="00EC22B9">
      <w:pPr>
        <w:pStyle w:val="ad"/>
      </w:pPr>
      <w:r>
        <w:t>7. Запуск приложения</w:t>
      </w:r>
    </w:p>
    <w:p w14:paraId="194540B1" w14:textId="42E781E8" w:rsidR="001D3BF3" w:rsidRPr="001D3BF3" w:rsidRDefault="001D3BF3" w:rsidP="00EC22B9">
      <w:pPr>
        <w:pStyle w:val="ad"/>
      </w:pPr>
      <w:r>
        <w:t xml:space="preserve">Запускается </w:t>
      </w:r>
      <w:r>
        <w:rPr>
          <w:lang w:val="en-US"/>
        </w:rPr>
        <w:t>Flask-</w:t>
      </w:r>
      <w:r>
        <w:t>приложение в режиме отладки, доступное по всем</w:t>
      </w:r>
      <w:r>
        <w:br/>
      </w:r>
      <w:r>
        <w:rPr>
          <w:lang w:val="en-US"/>
        </w:rPr>
        <w:t>IP</w:t>
      </w:r>
      <w:r>
        <w:t>-адресам хоста (</w:t>
      </w:r>
      <w:r>
        <w:rPr>
          <w:lang w:val="en-US"/>
        </w:rPr>
        <w:t>‘0.0.0.0’</w:t>
      </w:r>
      <w:r>
        <w:t>)</w:t>
      </w:r>
    </w:p>
    <w:p w14:paraId="0199247A" w14:textId="2FC319DE" w:rsidR="001D3BF3" w:rsidRDefault="001D3BF3" w:rsidP="00EC22B9">
      <w:pPr>
        <w:pStyle w:val="ad"/>
        <w:rPr>
          <w:lang w:val="en-US"/>
        </w:rPr>
      </w:pPr>
    </w:p>
    <w:p w14:paraId="5CF5FE95" w14:textId="408699E9" w:rsidR="001D3BF3" w:rsidRDefault="001D3BF3" w:rsidP="001D3BF3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0B399B8" wp14:editId="051CE4EA">
            <wp:extent cx="3114675" cy="552450"/>
            <wp:effectExtent l="0" t="0" r="9525" b="0"/>
            <wp:docPr id="7054327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27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EBA" w14:textId="445A25D2" w:rsidR="001D3BF3" w:rsidRPr="001D3BF3" w:rsidRDefault="001D3BF3" w:rsidP="001D3BF3">
      <w:pPr>
        <w:pStyle w:val="aff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5459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Запуск приложения</w:t>
      </w:r>
    </w:p>
    <w:p w14:paraId="15220770" w14:textId="77777777" w:rsidR="001D3BF3" w:rsidRPr="001D3BF3" w:rsidRDefault="001D3BF3" w:rsidP="001D3BF3">
      <w:pPr>
        <w:rPr>
          <w:lang w:val="en-US"/>
        </w:rPr>
      </w:pPr>
    </w:p>
    <w:p w14:paraId="10735A8D" w14:textId="77777777" w:rsidR="001D3BF3" w:rsidRPr="001D3BF3" w:rsidRDefault="001D3BF3" w:rsidP="00EC22B9">
      <w:pPr>
        <w:pStyle w:val="ad"/>
        <w:rPr>
          <w:lang w:val="en-US"/>
        </w:rPr>
      </w:pPr>
    </w:p>
    <w:p w14:paraId="2422A45C" w14:textId="35419EB6" w:rsidR="00EC22B9" w:rsidRDefault="00EC22B9" w:rsidP="00EC22B9">
      <w:pPr>
        <w:pStyle w:val="ad"/>
        <w:rPr>
          <w:highlight w:val="yellow"/>
        </w:rPr>
      </w:pPr>
      <w:r>
        <w:t xml:space="preserve">Ссылка на репозиторий: </w:t>
      </w:r>
      <w:r w:rsidR="0015212E" w:rsidRPr="0015212E">
        <w:rPr>
          <w:lang w:val="en-US"/>
        </w:rPr>
        <w:t>https://github.com/Draugr1/Pyton_Ukrain</w:t>
      </w:r>
    </w:p>
    <w:p w14:paraId="754C5BEE" w14:textId="0254AD3F" w:rsidR="00EC22B9" w:rsidRDefault="00EC22B9" w:rsidP="00EC22B9">
      <w:pPr>
        <w:pStyle w:val="afff0"/>
      </w:pPr>
      <w:bookmarkStart w:id="6" w:name="_Toc167549257"/>
      <w:bookmarkStart w:id="7" w:name="_Toc167651271"/>
      <w:r w:rsidRPr="00634399">
        <w:lastRenderedPageBreak/>
        <w:t>4. ЗАКЛЮЧЕНИЕ</w:t>
      </w:r>
      <w:bookmarkEnd w:id="6"/>
      <w:bookmarkEnd w:id="7"/>
    </w:p>
    <w:p w14:paraId="0D6FBCE3" w14:textId="134E2665" w:rsidR="00EC22B9" w:rsidRDefault="00EC22B9" w:rsidP="00EC22B9">
      <w:pPr>
        <w:pStyle w:val="ad"/>
      </w:pPr>
      <w:r>
        <w:t>Работа над проектом предоставила множество возможностей для углубленного изучения и освоения различных технологий и методик. Вот ключевые аспекты, в котор</w:t>
      </w:r>
      <w:r w:rsidR="00F15D51">
        <w:t>ые были получены</w:t>
      </w:r>
      <w:r>
        <w:t>:</w:t>
      </w:r>
    </w:p>
    <w:p w14:paraId="12AE1B06" w14:textId="77777777" w:rsidR="00EC22B9" w:rsidRDefault="00EC22B9" w:rsidP="00EC22B9">
      <w:pPr>
        <w:pStyle w:val="ad"/>
      </w:pPr>
    </w:p>
    <w:p w14:paraId="3C4F5E64" w14:textId="77777777" w:rsidR="00EC22B9" w:rsidRDefault="00EC22B9" w:rsidP="00EC22B9">
      <w:pPr>
        <w:pStyle w:val="ad"/>
      </w:pPr>
      <w:r>
        <w:t xml:space="preserve">    </w:t>
      </w:r>
      <w:r w:rsidRPr="00AC3BC4">
        <w:t xml:space="preserve">1. </w:t>
      </w:r>
      <w:proofErr w:type="spellStart"/>
      <w:r>
        <w:t>Flask</w:t>
      </w:r>
      <w:proofErr w:type="spellEnd"/>
      <w:r>
        <w:t xml:space="preserve"> и разработка веб-приложений:</w:t>
      </w:r>
    </w:p>
    <w:p w14:paraId="4BE4F86C" w14:textId="366A0D4A" w:rsidR="00EC22B9" w:rsidRDefault="00EC22B9" w:rsidP="00EC22B9">
      <w:pPr>
        <w:pStyle w:val="ad"/>
      </w:pPr>
      <w:r>
        <w:t xml:space="preserve">       </w:t>
      </w:r>
      <w:r w:rsidRPr="00AC3BC4">
        <w:t xml:space="preserve"> – </w:t>
      </w:r>
      <w:r w:rsidR="002D0721">
        <w:t xml:space="preserve">Получены навыки в создании и настройки </w:t>
      </w:r>
      <w:r>
        <w:t xml:space="preserve">веб-приложения с использованием </w:t>
      </w:r>
      <w:proofErr w:type="spellStart"/>
      <w:r>
        <w:t>Flask</w:t>
      </w:r>
      <w:proofErr w:type="spellEnd"/>
      <w:r>
        <w:t>.</w:t>
      </w:r>
    </w:p>
    <w:p w14:paraId="6C1E9B1A" w14:textId="1DCEEFAF" w:rsidR="00EC22B9" w:rsidRDefault="00EC22B9" w:rsidP="00EC22B9">
      <w:pPr>
        <w:pStyle w:val="ad"/>
      </w:pPr>
      <w:r w:rsidRPr="00AC3BC4">
        <w:t xml:space="preserve"> </w:t>
      </w:r>
      <w:r>
        <w:t xml:space="preserve">       – </w:t>
      </w:r>
      <w:r w:rsidR="002D0721">
        <w:t xml:space="preserve">Освоено </w:t>
      </w:r>
      <w:r>
        <w:t xml:space="preserve"> использова</w:t>
      </w:r>
      <w:r w:rsidR="002D0721">
        <w:t>ние</w:t>
      </w:r>
      <w:r>
        <w:t xml:space="preserve"> Flask</w:t>
      </w:r>
      <w:proofErr w:type="spellStart"/>
      <w:r>
        <w:t>-SQLAlchemy</w:t>
      </w:r>
      <w:proofErr w:type="spellEnd"/>
      <w:r>
        <w:t xml:space="preserve"> для интеграции с базой данных.</w:t>
      </w:r>
    </w:p>
    <w:p w14:paraId="6D31164D" w14:textId="77777777" w:rsidR="00EC22B9" w:rsidRDefault="00EC22B9" w:rsidP="00EC22B9">
      <w:pPr>
        <w:pStyle w:val="ad"/>
      </w:pPr>
    </w:p>
    <w:p w14:paraId="0F316A82" w14:textId="26CDCD2A" w:rsidR="00EC22B9" w:rsidRDefault="00EC22B9" w:rsidP="00EC22B9">
      <w:pPr>
        <w:pStyle w:val="ad"/>
      </w:pPr>
      <w:r>
        <w:t xml:space="preserve">    </w:t>
      </w:r>
      <w:r>
        <w:rPr>
          <w:lang w:val="en-US"/>
        </w:rPr>
        <w:t xml:space="preserve">2. </w:t>
      </w:r>
      <w:proofErr w:type="spellStart"/>
      <w:r>
        <w:t>SQLAlchemy</w:t>
      </w:r>
      <w:proofErr w:type="spellEnd"/>
      <w:r>
        <w:t>:</w:t>
      </w:r>
    </w:p>
    <w:p w14:paraId="3AEBC460" w14:textId="3ACD4611" w:rsidR="00EC22B9" w:rsidRDefault="009A1455" w:rsidP="00EC22B9">
      <w:pPr>
        <w:pStyle w:val="ad"/>
      </w:pPr>
      <w:r w:rsidRPr="00AC3BC4">
        <w:t xml:space="preserve"> </w:t>
      </w:r>
      <w:r>
        <w:t xml:space="preserve">       – </w:t>
      </w:r>
      <w:r>
        <w:t xml:space="preserve">Получены навыки </w:t>
      </w:r>
      <w:r w:rsidR="00EC22B9">
        <w:t>использова</w:t>
      </w:r>
      <w:r>
        <w:t>ния</w:t>
      </w:r>
      <w:r w:rsidR="00EC22B9">
        <w:t xml:space="preserve"> </w:t>
      </w:r>
      <w:proofErr w:type="spellStart"/>
      <w:r w:rsidR="00EC22B9">
        <w:t>SQLAlchemy</w:t>
      </w:r>
      <w:proofErr w:type="spellEnd"/>
      <w:r w:rsidR="00EC22B9">
        <w:t xml:space="preserve"> для ORM (Object-</w:t>
      </w:r>
      <w:proofErr w:type="spellStart"/>
      <w:r w:rsidR="00EC22B9">
        <w:t>Relational</w:t>
      </w:r>
      <w:proofErr w:type="spellEnd"/>
      <w:r w:rsidR="00EC22B9">
        <w:t xml:space="preserve"> </w:t>
      </w:r>
      <w:proofErr w:type="spellStart"/>
      <w:r w:rsidR="00EC22B9">
        <w:t>Mapping</w:t>
      </w:r>
      <w:proofErr w:type="spellEnd"/>
      <w:r w:rsidR="00EC22B9">
        <w:t>), что упрощает взаимодействие с базой данных.</w:t>
      </w:r>
    </w:p>
    <w:p w14:paraId="21F4B4A5" w14:textId="77777777" w:rsidR="009B30AA" w:rsidRDefault="009B30AA" w:rsidP="00EC22B9">
      <w:pPr>
        <w:pStyle w:val="ad"/>
      </w:pPr>
    </w:p>
    <w:p w14:paraId="69D0C1F9" w14:textId="714F1BD1" w:rsidR="009B30AA" w:rsidRDefault="009B30AA" w:rsidP="009B30AA">
      <w:pPr>
        <w:pStyle w:val="ad"/>
      </w:pPr>
      <w:r>
        <w:t xml:space="preserve">    </w:t>
      </w:r>
      <w:r>
        <w:t>3</w:t>
      </w:r>
      <w:r>
        <w:rPr>
          <w:lang w:val="en-US"/>
        </w:rPr>
        <w:t xml:space="preserve">. </w:t>
      </w:r>
      <w:r w:rsidR="003B43C3">
        <w:t>Работа с базой данных</w:t>
      </w:r>
    </w:p>
    <w:p w14:paraId="6F8A0BED" w14:textId="5E4B9095" w:rsidR="009B30AA" w:rsidRDefault="003B43C3" w:rsidP="00EC22B9">
      <w:pPr>
        <w:pStyle w:val="ad"/>
      </w:pPr>
      <w:r w:rsidRPr="00AC3BC4">
        <w:t xml:space="preserve"> </w:t>
      </w:r>
      <w:r>
        <w:t xml:space="preserve">       –</w:t>
      </w:r>
      <w:r>
        <w:t xml:space="preserve"> Внесение элементов в базу данных.</w:t>
      </w:r>
    </w:p>
    <w:p w14:paraId="75557212" w14:textId="20B49911" w:rsidR="003B43C3" w:rsidRDefault="003B43C3" w:rsidP="003B43C3">
      <w:pPr>
        <w:pStyle w:val="ad"/>
      </w:pPr>
      <w:r w:rsidRPr="00AC3BC4">
        <w:t xml:space="preserve"> </w:t>
      </w:r>
      <w:r>
        <w:t xml:space="preserve">       – </w:t>
      </w:r>
      <w:r>
        <w:t>Вывод</w:t>
      </w:r>
      <w:r>
        <w:t xml:space="preserve"> элементов баз</w:t>
      </w:r>
      <w:r>
        <w:t>ы</w:t>
      </w:r>
      <w:r>
        <w:t xml:space="preserve"> данных.</w:t>
      </w:r>
    </w:p>
    <w:p w14:paraId="0832F95E" w14:textId="20BF7B71" w:rsidR="00AB1CAB" w:rsidRDefault="00AB1CAB" w:rsidP="00AB1CAB">
      <w:pPr>
        <w:pStyle w:val="ad"/>
      </w:pPr>
      <w:r w:rsidRPr="00AC3BC4">
        <w:t xml:space="preserve"> </w:t>
      </w:r>
      <w:r>
        <w:t xml:space="preserve">       –</w:t>
      </w:r>
      <w:r>
        <w:t xml:space="preserve"> Удаление </w:t>
      </w:r>
      <w:r>
        <w:t>элементов базы данных.</w:t>
      </w:r>
    </w:p>
    <w:p w14:paraId="757E9FE8" w14:textId="77777777" w:rsidR="003B43C3" w:rsidRDefault="003B43C3" w:rsidP="00EC22B9">
      <w:pPr>
        <w:pStyle w:val="ad"/>
      </w:pPr>
    </w:p>
    <w:p w14:paraId="1D5BF455" w14:textId="6BB92A9B" w:rsidR="00EC22B9" w:rsidRDefault="00EC22B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6D21C57B" w14:textId="77777777" w:rsidR="00EC22B9" w:rsidRPr="00634399" w:rsidRDefault="00EC22B9" w:rsidP="00EC22B9">
      <w:pPr>
        <w:pStyle w:val="afff5"/>
      </w:pPr>
      <w:bookmarkStart w:id="8" w:name="_Toc167549258"/>
      <w:bookmarkStart w:id="9" w:name="_Toc167651272"/>
      <w:r w:rsidRPr="00634399">
        <w:lastRenderedPageBreak/>
        <w:t>Библиографический список</w:t>
      </w:r>
      <w:bookmarkEnd w:id="8"/>
      <w:bookmarkEnd w:id="9"/>
    </w:p>
    <w:p w14:paraId="43A1DFF7" w14:textId="239BD999" w:rsidR="00EC22B9" w:rsidRPr="00AC3BC4" w:rsidRDefault="00EC22B9" w:rsidP="00EC22B9">
      <w:pPr>
        <w:pStyle w:val="ad"/>
      </w:pPr>
      <w:r w:rsidRPr="00AC3BC4">
        <w:t xml:space="preserve">1. </w:t>
      </w:r>
      <w:r>
        <w:rPr>
          <w:lang w:val="en-US"/>
        </w:rPr>
        <w:t>User</w:t>
      </w:r>
      <w:r w:rsidRPr="00AC3BC4">
        <w:t xml:space="preserve"> </w:t>
      </w:r>
      <w:r>
        <w:rPr>
          <w:lang w:val="en-US"/>
        </w:rPr>
        <w:t>guide</w:t>
      </w:r>
      <w:r w:rsidRPr="00AC3BC4">
        <w:t xml:space="preserve">: </w:t>
      </w:r>
      <w:r>
        <w:rPr>
          <w:lang w:val="en-US"/>
        </w:rPr>
        <w:t>https</w:t>
      </w:r>
      <w:r w:rsidRPr="00AC3BC4">
        <w:t>://</w:t>
      </w:r>
      <w:r>
        <w:rPr>
          <w:lang w:val="en-US"/>
        </w:rPr>
        <w:t>flask</w:t>
      </w:r>
      <w:r w:rsidRPr="00AC3BC4">
        <w:t>-</w:t>
      </w:r>
      <w:proofErr w:type="spellStart"/>
      <w:r>
        <w:rPr>
          <w:lang w:val="en-US"/>
        </w:rPr>
        <w:t>sqlalchemy</w:t>
      </w:r>
      <w:proofErr w:type="spellEnd"/>
      <w:r w:rsidRPr="00AC3BC4">
        <w:t>.</w:t>
      </w:r>
      <w:proofErr w:type="spellStart"/>
      <w:r>
        <w:rPr>
          <w:lang w:val="en-US"/>
        </w:rPr>
        <w:t>palletsprojects</w:t>
      </w:r>
      <w:proofErr w:type="spellEnd"/>
      <w:r w:rsidRPr="00AC3BC4">
        <w:t>.</w:t>
      </w:r>
      <w:r>
        <w:rPr>
          <w:lang w:val="en-US"/>
        </w:rPr>
        <w:t>com</w:t>
      </w:r>
      <w:r w:rsidRPr="00AC3BC4">
        <w:t>/</w:t>
      </w:r>
      <w:proofErr w:type="spellStart"/>
      <w:r>
        <w:rPr>
          <w:lang w:val="en-US"/>
        </w:rPr>
        <w:t>en</w:t>
      </w:r>
      <w:proofErr w:type="spellEnd"/>
      <w:r w:rsidRPr="00AC3BC4">
        <w:t>/</w:t>
      </w:r>
      <w:r>
        <w:rPr>
          <w:lang w:val="en-US"/>
        </w:rPr>
        <w:t>latest</w:t>
      </w:r>
      <w:r w:rsidRPr="00AC3BC4">
        <w:t>/ (</w:t>
      </w:r>
      <w:r w:rsidRPr="001038D3">
        <w:t>дата</w:t>
      </w:r>
      <w:r w:rsidRPr="00AC3BC4">
        <w:t xml:space="preserve"> </w:t>
      </w:r>
      <w:r w:rsidRPr="001038D3">
        <w:t>обращения</w:t>
      </w:r>
      <w:r w:rsidRPr="00AC3BC4">
        <w:t>: 2</w:t>
      </w:r>
      <w:r w:rsidR="005D5E56">
        <w:t>0</w:t>
      </w:r>
      <w:r w:rsidRPr="00AC3BC4">
        <w:t>.05.2024).</w:t>
      </w:r>
    </w:p>
    <w:p w14:paraId="3419F04E" w14:textId="77777777" w:rsidR="00EC22B9" w:rsidRPr="001038D3" w:rsidRDefault="00EC22B9" w:rsidP="00EC22B9">
      <w:pPr>
        <w:pStyle w:val="ad"/>
      </w:pPr>
      <w:r>
        <w:t>2. Прикладное программирование на языке Python: https://elearn.urfu.ru/course/view.php?id=6775 (дата обращения: 26.05.2024).</w:t>
      </w:r>
    </w:p>
    <w:p w14:paraId="335AF686" w14:textId="1BC6CBBF" w:rsidR="00EC22B9" w:rsidRPr="005D5E56" w:rsidRDefault="00EC22B9" w:rsidP="005D5E56">
      <w:pPr>
        <w:pStyle w:val="ad"/>
      </w:pPr>
      <w:r w:rsidRPr="001038D3">
        <w:t xml:space="preserve">3. </w:t>
      </w:r>
      <w:r>
        <w:rPr>
          <w:lang w:val="en-US"/>
        </w:rPr>
        <w:t>flask</w:t>
      </w:r>
      <w:r w:rsidRPr="001038D3">
        <w:t>.</w:t>
      </w:r>
      <w:proofErr w:type="spellStart"/>
      <w:r>
        <w:rPr>
          <w:lang w:val="en-US"/>
        </w:rPr>
        <w:t>jsonify</w:t>
      </w:r>
      <w:proofErr w:type="spellEnd"/>
      <w:r w:rsidRPr="001038D3">
        <w:t xml:space="preserve">: </w:t>
      </w:r>
      <w:r>
        <w:rPr>
          <w:lang w:val="en-US"/>
        </w:rPr>
        <w:t>https</w:t>
      </w:r>
      <w:r w:rsidRPr="001038D3">
        <w:t>://</w:t>
      </w:r>
      <w:proofErr w:type="spellStart"/>
      <w:r>
        <w:rPr>
          <w:lang w:val="en-US"/>
        </w:rPr>
        <w:t>tedboy</w:t>
      </w:r>
      <w:proofErr w:type="spellEnd"/>
      <w:r w:rsidRPr="001038D3">
        <w:t>.</w:t>
      </w:r>
      <w:proofErr w:type="spellStart"/>
      <w:r>
        <w:rPr>
          <w:lang w:val="en-US"/>
        </w:rPr>
        <w:t>github</w:t>
      </w:r>
      <w:proofErr w:type="spellEnd"/>
      <w:r w:rsidRPr="001038D3">
        <w:t>.</w:t>
      </w:r>
      <w:r>
        <w:rPr>
          <w:lang w:val="en-US"/>
        </w:rPr>
        <w:t>io</w:t>
      </w:r>
      <w:r w:rsidRPr="001038D3">
        <w:t>/</w:t>
      </w:r>
      <w:r>
        <w:rPr>
          <w:lang w:val="en-US"/>
        </w:rPr>
        <w:t>flask</w:t>
      </w:r>
      <w:r w:rsidRPr="001038D3">
        <w:t>/</w:t>
      </w:r>
      <w:r>
        <w:rPr>
          <w:lang w:val="en-US"/>
        </w:rPr>
        <w:t>generated</w:t>
      </w:r>
      <w:r w:rsidRPr="001038D3">
        <w:t>/</w:t>
      </w:r>
      <w:r>
        <w:rPr>
          <w:lang w:val="en-US"/>
        </w:rPr>
        <w:t>flask</w:t>
      </w:r>
      <w:r w:rsidRPr="001038D3">
        <w:t>.</w:t>
      </w:r>
      <w:proofErr w:type="spellStart"/>
      <w:r>
        <w:rPr>
          <w:lang w:val="en-US"/>
        </w:rPr>
        <w:t>jsonify</w:t>
      </w:r>
      <w:proofErr w:type="spellEnd"/>
      <w:r w:rsidRPr="001038D3">
        <w:t>.</w:t>
      </w:r>
      <w:r>
        <w:rPr>
          <w:lang w:val="en-US"/>
        </w:rPr>
        <w:t>html</w:t>
      </w:r>
      <w:r w:rsidRPr="001038D3">
        <w:t xml:space="preserve"> (дата обращения: </w:t>
      </w:r>
      <w:r w:rsidR="005D5E56">
        <w:t>20</w:t>
      </w:r>
      <w:r w:rsidRPr="001038D3">
        <w:t>.0</w:t>
      </w:r>
      <w:r w:rsidR="005D5E56">
        <w:t>5</w:t>
      </w:r>
      <w:r w:rsidRPr="001038D3">
        <w:t>.2024).</w:t>
      </w:r>
    </w:p>
    <w:sectPr w:rsidR="00EC22B9" w:rsidRPr="005D5E56" w:rsidSect="00B41F0C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D3F3F" w14:textId="77777777" w:rsidR="00BB120A" w:rsidRDefault="00BB120A" w:rsidP="00E070CB">
      <w:pPr>
        <w:spacing w:after="0" w:line="240" w:lineRule="auto"/>
      </w:pPr>
      <w:r>
        <w:separator/>
      </w:r>
    </w:p>
  </w:endnote>
  <w:endnote w:type="continuationSeparator" w:id="0">
    <w:p w14:paraId="06D31CD0" w14:textId="77777777" w:rsidR="00BB120A" w:rsidRDefault="00BB120A" w:rsidP="00E070CB">
      <w:pPr>
        <w:spacing w:after="0" w:line="240" w:lineRule="auto"/>
      </w:pPr>
      <w:r>
        <w:continuationSeparator/>
      </w:r>
    </w:p>
  </w:endnote>
  <w:endnote w:type="continuationNotice" w:id="1">
    <w:p w14:paraId="1876F0F4" w14:textId="77777777" w:rsidR="00BB120A" w:rsidRDefault="00BB12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1265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65467EF8" w14:textId="77777777" w:rsidR="00862E85" w:rsidRPr="00BE15C1" w:rsidRDefault="00862E85" w:rsidP="00BE15C1">
        <w:pPr>
          <w:pStyle w:val="a8"/>
          <w:jc w:val="center"/>
          <w:rPr>
            <w:sz w:val="28"/>
          </w:rPr>
        </w:pPr>
        <w:r w:rsidRPr="00061632">
          <w:rPr>
            <w:rFonts w:ascii="Times New Roman" w:hAnsi="Times New Roman" w:cs="Times New Roman"/>
            <w:sz w:val="28"/>
          </w:rPr>
          <w:fldChar w:fldCharType="begin"/>
        </w:r>
        <w:r w:rsidRPr="00061632">
          <w:rPr>
            <w:rFonts w:ascii="Times New Roman" w:hAnsi="Times New Roman" w:cs="Times New Roman"/>
            <w:sz w:val="28"/>
          </w:rPr>
          <w:instrText>PAGE   \* MERGEFORMAT</w:instrText>
        </w:r>
        <w:r w:rsidRPr="00061632">
          <w:rPr>
            <w:rFonts w:ascii="Times New Roman" w:hAnsi="Times New Roman" w:cs="Times New Roman"/>
            <w:sz w:val="28"/>
          </w:rPr>
          <w:fldChar w:fldCharType="separate"/>
        </w:r>
        <w:r w:rsidR="0085633A">
          <w:rPr>
            <w:rFonts w:ascii="Times New Roman" w:hAnsi="Times New Roman" w:cs="Times New Roman"/>
            <w:noProof/>
            <w:sz w:val="28"/>
          </w:rPr>
          <w:t>24</w:t>
        </w:r>
        <w:r w:rsidRPr="0006163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BB5A2" w14:textId="77777777" w:rsidR="00BB120A" w:rsidRDefault="00BB120A" w:rsidP="00E070CB">
      <w:pPr>
        <w:spacing w:after="0" w:line="240" w:lineRule="auto"/>
      </w:pPr>
      <w:r>
        <w:separator/>
      </w:r>
    </w:p>
  </w:footnote>
  <w:footnote w:type="continuationSeparator" w:id="0">
    <w:p w14:paraId="6FFA1F42" w14:textId="77777777" w:rsidR="00BB120A" w:rsidRDefault="00BB120A" w:rsidP="00E070CB">
      <w:pPr>
        <w:spacing w:after="0" w:line="240" w:lineRule="auto"/>
      </w:pPr>
      <w:r>
        <w:continuationSeparator/>
      </w:r>
    </w:p>
  </w:footnote>
  <w:footnote w:type="continuationNotice" w:id="1">
    <w:p w14:paraId="0E2B79E8" w14:textId="77777777" w:rsidR="00BB120A" w:rsidRDefault="00BB12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6B8F"/>
    <w:multiLevelType w:val="multilevel"/>
    <w:tmpl w:val="158840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F617F68"/>
    <w:multiLevelType w:val="hybridMultilevel"/>
    <w:tmpl w:val="C0FC2C7E"/>
    <w:lvl w:ilvl="0" w:tplc="58DE8F02">
      <w:start w:val="1"/>
      <w:numFmt w:val="bullet"/>
      <w:lvlText w:val="–"/>
      <w:lvlJc w:val="left"/>
      <w:pPr>
        <w:ind w:left="85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20545CC9"/>
    <w:multiLevelType w:val="multilevel"/>
    <w:tmpl w:val="384E91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33B468C"/>
    <w:multiLevelType w:val="multilevel"/>
    <w:tmpl w:val="4AD4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936BF"/>
    <w:multiLevelType w:val="hybridMultilevel"/>
    <w:tmpl w:val="2BE8D290"/>
    <w:lvl w:ilvl="0" w:tplc="54B2A882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ED2ED5"/>
    <w:multiLevelType w:val="hybridMultilevel"/>
    <w:tmpl w:val="1144C104"/>
    <w:lvl w:ilvl="0" w:tplc="0DF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035F5C"/>
    <w:multiLevelType w:val="multilevel"/>
    <w:tmpl w:val="1F0A1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ED4266B"/>
    <w:multiLevelType w:val="multilevel"/>
    <w:tmpl w:val="04081FEE"/>
    <w:lvl w:ilvl="0">
      <w:start w:val="1"/>
      <w:numFmt w:val="bullet"/>
      <w:lvlText w:val="―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272455A"/>
    <w:multiLevelType w:val="hybridMultilevel"/>
    <w:tmpl w:val="AD4CC36C"/>
    <w:lvl w:ilvl="0" w:tplc="7B60957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8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</w:abstractNum>
  <w:abstractNum w:abstractNumId="10" w15:restartNumberingAfterBreak="0">
    <w:nsid w:val="728D5160"/>
    <w:multiLevelType w:val="hybridMultilevel"/>
    <w:tmpl w:val="39640210"/>
    <w:lvl w:ilvl="0" w:tplc="9524293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29654343">
    <w:abstractNumId w:val="0"/>
  </w:num>
  <w:num w:numId="2" w16cid:durableId="2086996946">
    <w:abstractNumId w:val="5"/>
  </w:num>
  <w:num w:numId="3" w16cid:durableId="123739124">
    <w:abstractNumId w:val="9"/>
  </w:num>
  <w:num w:numId="4" w16cid:durableId="608121989">
    <w:abstractNumId w:val="3"/>
  </w:num>
  <w:num w:numId="5" w16cid:durableId="1374814307">
    <w:abstractNumId w:val="4"/>
  </w:num>
  <w:num w:numId="6" w16cid:durableId="1280726195">
    <w:abstractNumId w:val="6"/>
  </w:num>
  <w:num w:numId="7" w16cid:durableId="1738744053">
    <w:abstractNumId w:val="10"/>
  </w:num>
  <w:num w:numId="8" w16cid:durableId="1251692506">
    <w:abstractNumId w:val="1"/>
  </w:num>
  <w:num w:numId="9" w16cid:durableId="93613784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4133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438383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2"/>
    <w:rsid w:val="00000AB1"/>
    <w:rsid w:val="00000DD7"/>
    <w:rsid w:val="0000124B"/>
    <w:rsid w:val="00002317"/>
    <w:rsid w:val="000042F9"/>
    <w:rsid w:val="00004462"/>
    <w:rsid w:val="000045E4"/>
    <w:rsid w:val="00004AC8"/>
    <w:rsid w:val="00005B0D"/>
    <w:rsid w:val="00010FAB"/>
    <w:rsid w:val="00011182"/>
    <w:rsid w:val="00011D8B"/>
    <w:rsid w:val="000125EA"/>
    <w:rsid w:val="000129DF"/>
    <w:rsid w:val="00012FD5"/>
    <w:rsid w:val="00014342"/>
    <w:rsid w:val="00015D79"/>
    <w:rsid w:val="00015EF3"/>
    <w:rsid w:val="00016599"/>
    <w:rsid w:val="00020363"/>
    <w:rsid w:val="0002047C"/>
    <w:rsid w:val="00020B67"/>
    <w:rsid w:val="0002226E"/>
    <w:rsid w:val="00023163"/>
    <w:rsid w:val="000260A2"/>
    <w:rsid w:val="0003008A"/>
    <w:rsid w:val="0003075B"/>
    <w:rsid w:val="000318F3"/>
    <w:rsid w:val="0003219A"/>
    <w:rsid w:val="000330D7"/>
    <w:rsid w:val="00035DDB"/>
    <w:rsid w:val="000366E0"/>
    <w:rsid w:val="00037B9F"/>
    <w:rsid w:val="00040E33"/>
    <w:rsid w:val="00041843"/>
    <w:rsid w:val="000445FF"/>
    <w:rsid w:val="00045908"/>
    <w:rsid w:val="00045BBF"/>
    <w:rsid w:val="000464C0"/>
    <w:rsid w:val="000478D4"/>
    <w:rsid w:val="00050488"/>
    <w:rsid w:val="00050685"/>
    <w:rsid w:val="00051980"/>
    <w:rsid w:val="00051A8D"/>
    <w:rsid w:val="00051BDB"/>
    <w:rsid w:val="0005343B"/>
    <w:rsid w:val="00053D82"/>
    <w:rsid w:val="00053EDC"/>
    <w:rsid w:val="000540B5"/>
    <w:rsid w:val="00056C74"/>
    <w:rsid w:val="00061258"/>
    <w:rsid w:val="00061632"/>
    <w:rsid w:val="000626E3"/>
    <w:rsid w:val="00063046"/>
    <w:rsid w:val="000631E7"/>
    <w:rsid w:val="00065B4A"/>
    <w:rsid w:val="00070559"/>
    <w:rsid w:val="00072287"/>
    <w:rsid w:val="0007229F"/>
    <w:rsid w:val="00073E84"/>
    <w:rsid w:val="0007435D"/>
    <w:rsid w:val="00075D83"/>
    <w:rsid w:val="000770E9"/>
    <w:rsid w:val="00077BA1"/>
    <w:rsid w:val="00077F30"/>
    <w:rsid w:val="00083A0A"/>
    <w:rsid w:val="000841D3"/>
    <w:rsid w:val="00084D59"/>
    <w:rsid w:val="000908F0"/>
    <w:rsid w:val="00091A13"/>
    <w:rsid w:val="00093F32"/>
    <w:rsid w:val="00094D2A"/>
    <w:rsid w:val="00095F17"/>
    <w:rsid w:val="000961A9"/>
    <w:rsid w:val="000969A9"/>
    <w:rsid w:val="00096F30"/>
    <w:rsid w:val="000979C3"/>
    <w:rsid w:val="000A004C"/>
    <w:rsid w:val="000A2B26"/>
    <w:rsid w:val="000A69ED"/>
    <w:rsid w:val="000B1713"/>
    <w:rsid w:val="000B26BA"/>
    <w:rsid w:val="000B4F3B"/>
    <w:rsid w:val="000B4FBA"/>
    <w:rsid w:val="000C042A"/>
    <w:rsid w:val="000C089F"/>
    <w:rsid w:val="000C227F"/>
    <w:rsid w:val="000C4B41"/>
    <w:rsid w:val="000C51AA"/>
    <w:rsid w:val="000C6E5B"/>
    <w:rsid w:val="000D1787"/>
    <w:rsid w:val="000D2997"/>
    <w:rsid w:val="000D2FA0"/>
    <w:rsid w:val="000D30B2"/>
    <w:rsid w:val="000D3771"/>
    <w:rsid w:val="000D37EF"/>
    <w:rsid w:val="000D3EE2"/>
    <w:rsid w:val="000D4D9B"/>
    <w:rsid w:val="000D5733"/>
    <w:rsid w:val="000D6ECA"/>
    <w:rsid w:val="000D6F1B"/>
    <w:rsid w:val="000E15FD"/>
    <w:rsid w:val="000E1DB1"/>
    <w:rsid w:val="000E2298"/>
    <w:rsid w:val="000E24C9"/>
    <w:rsid w:val="000E431E"/>
    <w:rsid w:val="000E4677"/>
    <w:rsid w:val="000E48EE"/>
    <w:rsid w:val="000E4F66"/>
    <w:rsid w:val="000E61FC"/>
    <w:rsid w:val="000E6375"/>
    <w:rsid w:val="000E66BC"/>
    <w:rsid w:val="000E7A45"/>
    <w:rsid w:val="000F02B4"/>
    <w:rsid w:val="000F033A"/>
    <w:rsid w:val="000F5A62"/>
    <w:rsid w:val="000F6D1F"/>
    <w:rsid w:val="000F7412"/>
    <w:rsid w:val="000F779E"/>
    <w:rsid w:val="0010132C"/>
    <w:rsid w:val="00103717"/>
    <w:rsid w:val="00104646"/>
    <w:rsid w:val="00105276"/>
    <w:rsid w:val="00105CF4"/>
    <w:rsid w:val="0010742C"/>
    <w:rsid w:val="00111682"/>
    <w:rsid w:val="00111B54"/>
    <w:rsid w:val="00111F71"/>
    <w:rsid w:val="00112713"/>
    <w:rsid w:val="00112DA9"/>
    <w:rsid w:val="00112FFC"/>
    <w:rsid w:val="0011353A"/>
    <w:rsid w:val="001139AD"/>
    <w:rsid w:val="00114F18"/>
    <w:rsid w:val="00115951"/>
    <w:rsid w:val="00116941"/>
    <w:rsid w:val="00120659"/>
    <w:rsid w:val="0012088A"/>
    <w:rsid w:val="00120DB2"/>
    <w:rsid w:val="001226B2"/>
    <w:rsid w:val="00125688"/>
    <w:rsid w:val="001269BC"/>
    <w:rsid w:val="001275A1"/>
    <w:rsid w:val="00127886"/>
    <w:rsid w:val="00131FB8"/>
    <w:rsid w:val="00133E70"/>
    <w:rsid w:val="0013478B"/>
    <w:rsid w:val="00134AC8"/>
    <w:rsid w:val="0013532C"/>
    <w:rsid w:val="00135C61"/>
    <w:rsid w:val="00135F41"/>
    <w:rsid w:val="001361E9"/>
    <w:rsid w:val="00137457"/>
    <w:rsid w:val="0014044D"/>
    <w:rsid w:val="001438FB"/>
    <w:rsid w:val="00144EFB"/>
    <w:rsid w:val="00146CC8"/>
    <w:rsid w:val="00146FBD"/>
    <w:rsid w:val="0015212E"/>
    <w:rsid w:val="00153B8A"/>
    <w:rsid w:val="00153F0A"/>
    <w:rsid w:val="001546CF"/>
    <w:rsid w:val="00155624"/>
    <w:rsid w:val="00156717"/>
    <w:rsid w:val="00157E07"/>
    <w:rsid w:val="00160086"/>
    <w:rsid w:val="001634AE"/>
    <w:rsid w:val="00163B18"/>
    <w:rsid w:val="00172EC3"/>
    <w:rsid w:val="00173451"/>
    <w:rsid w:val="00174FF6"/>
    <w:rsid w:val="00181303"/>
    <w:rsid w:val="00181690"/>
    <w:rsid w:val="00181B3E"/>
    <w:rsid w:val="00181FFF"/>
    <w:rsid w:val="00187792"/>
    <w:rsid w:val="00190D25"/>
    <w:rsid w:val="00191224"/>
    <w:rsid w:val="0019143D"/>
    <w:rsid w:val="0019169D"/>
    <w:rsid w:val="00191AA5"/>
    <w:rsid w:val="00192616"/>
    <w:rsid w:val="0019483E"/>
    <w:rsid w:val="00195356"/>
    <w:rsid w:val="001A09FB"/>
    <w:rsid w:val="001A3740"/>
    <w:rsid w:val="001A4AB4"/>
    <w:rsid w:val="001A5751"/>
    <w:rsid w:val="001A5C98"/>
    <w:rsid w:val="001A60F4"/>
    <w:rsid w:val="001A6705"/>
    <w:rsid w:val="001A708E"/>
    <w:rsid w:val="001A7CA3"/>
    <w:rsid w:val="001B1E08"/>
    <w:rsid w:val="001B29C7"/>
    <w:rsid w:val="001B31DF"/>
    <w:rsid w:val="001B37D2"/>
    <w:rsid w:val="001B4455"/>
    <w:rsid w:val="001B63AE"/>
    <w:rsid w:val="001B6423"/>
    <w:rsid w:val="001B6D64"/>
    <w:rsid w:val="001C0DA6"/>
    <w:rsid w:val="001C2D5F"/>
    <w:rsid w:val="001C4551"/>
    <w:rsid w:val="001C598B"/>
    <w:rsid w:val="001C67D0"/>
    <w:rsid w:val="001D1D7D"/>
    <w:rsid w:val="001D2785"/>
    <w:rsid w:val="001D3BF3"/>
    <w:rsid w:val="001D55F8"/>
    <w:rsid w:val="001D65B3"/>
    <w:rsid w:val="001D691C"/>
    <w:rsid w:val="001E0E5D"/>
    <w:rsid w:val="001E14C3"/>
    <w:rsid w:val="001E3C14"/>
    <w:rsid w:val="001E59AE"/>
    <w:rsid w:val="001E680D"/>
    <w:rsid w:val="001E73EE"/>
    <w:rsid w:val="001E7A34"/>
    <w:rsid w:val="001F03C7"/>
    <w:rsid w:val="001F13D7"/>
    <w:rsid w:val="001F3A6E"/>
    <w:rsid w:val="001F475B"/>
    <w:rsid w:val="001F5547"/>
    <w:rsid w:val="001F79A3"/>
    <w:rsid w:val="002004E9"/>
    <w:rsid w:val="00202BA0"/>
    <w:rsid w:val="002040D4"/>
    <w:rsid w:val="002041FE"/>
    <w:rsid w:val="00204BCA"/>
    <w:rsid w:val="002061C3"/>
    <w:rsid w:val="00207F15"/>
    <w:rsid w:val="00211BEB"/>
    <w:rsid w:val="002131BD"/>
    <w:rsid w:val="00215AA8"/>
    <w:rsid w:val="0021636A"/>
    <w:rsid w:val="002165BF"/>
    <w:rsid w:val="00217EE5"/>
    <w:rsid w:val="0022050F"/>
    <w:rsid w:val="002220AF"/>
    <w:rsid w:val="002231F3"/>
    <w:rsid w:val="002235CF"/>
    <w:rsid w:val="0022472B"/>
    <w:rsid w:val="00224A74"/>
    <w:rsid w:val="00226538"/>
    <w:rsid w:val="002265F4"/>
    <w:rsid w:val="00227225"/>
    <w:rsid w:val="00227348"/>
    <w:rsid w:val="002274FB"/>
    <w:rsid w:val="00230707"/>
    <w:rsid w:val="00231A18"/>
    <w:rsid w:val="00235CFA"/>
    <w:rsid w:val="00236612"/>
    <w:rsid w:val="00236D5A"/>
    <w:rsid w:val="00237799"/>
    <w:rsid w:val="00237A92"/>
    <w:rsid w:val="0024313E"/>
    <w:rsid w:val="00243292"/>
    <w:rsid w:val="00243910"/>
    <w:rsid w:val="00243C07"/>
    <w:rsid w:val="00244DF4"/>
    <w:rsid w:val="00244FAD"/>
    <w:rsid w:val="00245176"/>
    <w:rsid w:val="00245291"/>
    <w:rsid w:val="002452D7"/>
    <w:rsid w:val="0024615C"/>
    <w:rsid w:val="00246C62"/>
    <w:rsid w:val="00250D95"/>
    <w:rsid w:val="002533B6"/>
    <w:rsid w:val="0025469B"/>
    <w:rsid w:val="0025471D"/>
    <w:rsid w:val="00257429"/>
    <w:rsid w:val="00257461"/>
    <w:rsid w:val="00257A1F"/>
    <w:rsid w:val="00261416"/>
    <w:rsid w:val="00262F39"/>
    <w:rsid w:val="002637AE"/>
    <w:rsid w:val="00263B3E"/>
    <w:rsid w:val="00265316"/>
    <w:rsid w:val="00266F4A"/>
    <w:rsid w:val="002676F6"/>
    <w:rsid w:val="002703DC"/>
    <w:rsid w:val="00270FAA"/>
    <w:rsid w:val="00271F6C"/>
    <w:rsid w:val="00272745"/>
    <w:rsid w:val="00272C5A"/>
    <w:rsid w:val="00273B5C"/>
    <w:rsid w:val="002745C3"/>
    <w:rsid w:val="00274D64"/>
    <w:rsid w:val="002753EA"/>
    <w:rsid w:val="002756A4"/>
    <w:rsid w:val="00275CCB"/>
    <w:rsid w:val="002761C8"/>
    <w:rsid w:val="00284B24"/>
    <w:rsid w:val="00284DBE"/>
    <w:rsid w:val="002863DC"/>
    <w:rsid w:val="00286856"/>
    <w:rsid w:val="0029107F"/>
    <w:rsid w:val="002927FD"/>
    <w:rsid w:val="0029328F"/>
    <w:rsid w:val="00294D07"/>
    <w:rsid w:val="002A0669"/>
    <w:rsid w:val="002A22A3"/>
    <w:rsid w:val="002A3303"/>
    <w:rsid w:val="002A33C9"/>
    <w:rsid w:val="002A4386"/>
    <w:rsid w:val="002A5057"/>
    <w:rsid w:val="002A6C1F"/>
    <w:rsid w:val="002B0CAD"/>
    <w:rsid w:val="002B38DE"/>
    <w:rsid w:val="002B396D"/>
    <w:rsid w:val="002B50B1"/>
    <w:rsid w:val="002B52EE"/>
    <w:rsid w:val="002B7F7B"/>
    <w:rsid w:val="002C0AEC"/>
    <w:rsid w:val="002C2B42"/>
    <w:rsid w:val="002C45C3"/>
    <w:rsid w:val="002C5CEA"/>
    <w:rsid w:val="002C65AE"/>
    <w:rsid w:val="002C786C"/>
    <w:rsid w:val="002D0721"/>
    <w:rsid w:val="002D3D98"/>
    <w:rsid w:val="002D5442"/>
    <w:rsid w:val="002D5538"/>
    <w:rsid w:val="002D56EC"/>
    <w:rsid w:val="002E1A5D"/>
    <w:rsid w:val="002E1D10"/>
    <w:rsid w:val="002E21E9"/>
    <w:rsid w:val="002E300E"/>
    <w:rsid w:val="002E389B"/>
    <w:rsid w:val="002E7F8E"/>
    <w:rsid w:val="002F1485"/>
    <w:rsid w:val="002F24E0"/>
    <w:rsid w:val="002F47E2"/>
    <w:rsid w:val="002F4E2D"/>
    <w:rsid w:val="002F7804"/>
    <w:rsid w:val="002F7893"/>
    <w:rsid w:val="0030015D"/>
    <w:rsid w:val="00300F3A"/>
    <w:rsid w:val="003012A9"/>
    <w:rsid w:val="0030134B"/>
    <w:rsid w:val="00301A52"/>
    <w:rsid w:val="00301DA1"/>
    <w:rsid w:val="0030373C"/>
    <w:rsid w:val="003039B7"/>
    <w:rsid w:val="003047B2"/>
    <w:rsid w:val="00311120"/>
    <w:rsid w:val="003122F5"/>
    <w:rsid w:val="00312890"/>
    <w:rsid w:val="003162F3"/>
    <w:rsid w:val="0031671F"/>
    <w:rsid w:val="003170BD"/>
    <w:rsid w:val="00317FD5"/>
    <w:rsid w:val="00321EB0"/>
    <w:rsid w:val="00323304"/>
    <w:rsid w:val="003234BB"/>
    <w:rsid w:val="003241D4"/>
    <w:rsid w:val="00324BE1"/>
    <w:rsid w:val="003251DD"/>
    <w:rsid w:val="00326CDC"/>
    <w:rsid w:val="00331B1A"/>
    <w:rsid w:val="003324E0"/>
    <w:rsid w:val="00332E49"/>
    <w:rsid w:val="00335730"/>
    <w:rsid w:val="0033587B"/>
    <w:rsid w:val="00335B6E"/>
    <w:rsid w:val="00336D7B"/>
    <w:rsid w:val="00341D9F"/>
    <w:rsid w:val="003427D2"/>
    <w:rsid w:val="003437C8"/>
    <w:rsid w:val="00344F9A"/>
    <w:rsid w:val="003454E1"/>
    <w:rsid w:val="00345A54"/>
    <w:rsid w:val="0034765F"/>
    <w:rsid w:val="00347A8A"/>
    <w:rsid w:val="00347D9F"/>
    <w:rsid w:val="00350041"/>
    <w:rsid w:val="00350538"/>
    <w:rsid w:val="00350961"/>
    <w:rsid w:val="00352FD9"/>
    <w:rsid w:val="00355676"/>
    <w:rsid w:val="00355A1A"/>
    <w:rsid w:val="00356B76"/>
    <w:rsid w:val="00360DDD"/>
    <w:rsid w:val="00361313"/>
    <w:rsid w:val="003613DD"/>
    <w:rsid w:val="00362F02"/>
    <w:rsid w:val="00364AE8"/>
    <w:rsid w:val="00372379"/>
    <w:rsid w:val="00372716"/>
    <w:rsid w:val="003740CF"/>
    <w:rsid w:val="00374EB9"/>
    <w:rsid w:val="00376AC9"/>
    <w:rsid w:val="00376DE8"/>
    <w:rsid w:val="003776F2"/>
    <w:rsid w:val="00377EDE"/>
    <w:rsid w:val="0038045A"/>
    <w:rsid w:val="00380D86"/>
    <w:rsid w:val="00381D61"/>
    <w:rsid w:val="0038235E"/>
    <w:rsid w:val="00385475"/>
    <w:rsid w:val="003866C9"/>
    <w:rsid w:val="0038693B"/>
    <w:rsid w:val="0038700C"/>
    <w:rsid w:val="00390A9E"/>
    <w:rsid w:val="00390ACC"/>
    <w:rsid w:val="00390EF9"/>
    <w:rsid w:val="00392167"/>
    <w:rsid w:val="0039597B"/>
    <w:rsid w:val="00395F25"/>
    <w:rsid w:val="003972CE"/>
    <w:rsid w:val="00397BC9"/>
    <w:rsid w:val="003A1BD1"/>
    <w:rsid w:val="003A24B0"/>
    <w:rsid w:val="003A3365"/>
    <w:rsid w:val="003A3577"/>
    <w:rsid w:val="003A38D0"/>
    <w:rsid w:val="003A5890"/>
    <w:rsid w:val="003A694E"/>
    <w:rsid w:val="003A7C7A"/>
    <w:rsid w:val="003B037B"/>
    <w:rsid w:val="003B171D"/>
    <w:rsid w:val="003B1BCA"/>
    <w:rsid w:val="003B2D16"/>
    <w:rsid w:val="003B43C3"/>
    <w:rsid w:val="003B5C40"/>
    <w:rsid w:val="003B66F6"/>
    <w:rsid w:val="003B7E67"/>
    <w:rsid w:val="003C07DC"/>
    <w:rsid w:val="003C08C9"/>
    <w:rsid w:val="003C2F3E"/>
    <w:rsid w:val="003C577A"/>
    <w:rsid w:val="003C5A53"/>
    <w:rsid w:val="003D20B9"/>
    <w:rsid w:val="003D3180"/>
    <w:rsid w:val="003D39FD"/>
    <w:rsid w:val="003D4215"/>
    <w:rsid w:val="003D499D"/>
    <w:rsid w:val="003D504D"/>
    <w:rsid w:val="003D7C2E"/>
    <w:rsid w:val="003E30D0"/>
    <w:rsid w:val="003E38BB"/>
    <w:rsid w:val="003E3FA7"/>
    <w:rsid w:val="003E4450"/>
    <w:rsid w:val="003E509C"/>
    <w:rsid w:val="003E6618"/>
    <w:rsid w:val="003E69D4"/>
    <w:rsid w:val="003E6F19"/>
    <w:rsid w:val="003E6FD8"/>
    <w:rsid w:val="003F171C"/>
    <w:rsid w:val="003F1788"/>
    <w:rsid w:val="003F1D62"/>
    <w:rsid w:val="003F2F9B"/>
    <w:rsid w:val="003F7AD3"/>
    <w:rsid w:val="003F7B86"/>
    <w:rsid w:val="00400224"/>
    <w:rsid w:val="004029AD"/>
    <w:rsid w:val="00403DCA"/>
    <w:rsid w:val="0040407F"/>
    <w:rsid w:val="00405A89"/>
    <w:rsid w:val="00405BBE"/>
    <w:rsid w:val="0040728B"/>
    <w:rsid w:val="00407623"/>
    <w:rsid w:val="004100CB"/>
    <w:rsid w:val="00410B63"/>
    <w:rsid w:val="00411D2A"/>
    <w:rsid w:val="004122BC"/>
    <w:rsid w:val="00412BC9"/>
    <w:rsid w:val="00412FE4"/>
    <w:rsid w:val="00413BD8"/>
    <w:rsid w:val="00413E3F"/>
    <w:rsid w:val="004165B4"/>
    <w:rsid w:val="004165BB"/>
    <w:rsid w:val="00416F73"/>
    <w:rsid w:val="004213AE"/>
    <w:rsid w:val="00423413"/>
    <w:rsid w:val="00423831"/>
    <w:rsid w:val="004308CE"/>
    <w:rsid w:val="00431D3B"/>
    <w:rsid w:val="004325D4"/>
    <w:rsid w:val="0043526B"/>
    <w:rsid w:val="00435B3E"/>
    <w:rsid w:val="00436339"/>
    <w:rsid w:val="00437090"/>
    <w:rsid w:val="004375E5"/>
    <w:rsid w:val="004428EE"/>
    <w:rsid w:val="0044386D"/>
    <w:rsid w:val="0044390C"/>
    <w:rsid w:val="00443D90"/>
    <w:rsid w:val="00443DC8"/>
    <w:rsid w:val="004443FE"/>
    <w:rsid w:val="004446D6"/>
    <w:rsid w:val="00445917"/>
    <w:rsid w:val="0044627E"/>
    <w:rsid w:val="004465E1"/>
    <w:rsid w:val="00446D70"/>
    <w:rsid w:val="0044701F"/>
    <w:rsid w:val="004477F4"/>
    <w:rsid w:val="004545EE"/>
    <w:rsid w:val="00455514"/>
    <w:rsid w:val="00456182"/>
    <w:rsid w:val="004569B2"/>
    <w:rsid w:val="00456EC6"/>
    <w:rsid w:val="00457343"/>
    <w:rsid w:val="00460051"/>
    <w:rsid w:val="00460553"/>
    <w:rsid w:val="004605A3"/>
    <w:rsid w:val="0046225B"/>
    <w:rsid w:val="00462362"/>
    <w:rsid w:val="00463C28"/>
    <w:rsid w:val="00465201"/>
    <w:rsid w:val="004667E2"/>
    <w:rsid w:val="00466F07"/>
    <w:rsid w:val="00470B55"/>
    <w:rsid w:val="004715E5"/>
    <w:rsid w:val="0047555E"/>
    <w:rsid w:val="00477030"/>
    <w:rsid w:val="004817E2"/>
    <w:rsid w:val="00481A57"/>
    <w:rsid w:val="004830DD"/>
    <w:rsid w:val="0048319B"/>
    <w:rsid w:val="00484688"/>
    <w:rsid w:val="004856E9"/>
    <w:rsid w:val="00485FEB"/>
    <w:rsid w:val="004864AE"/>
    <w:rsid w:val="004871E5"/>
    <w:rsid w:val="004875D4"/>
    <w:rsid w:val="00487DDC"/>
    <w:rsid w:val="0049239F"/>
    <w:rsid w:val="004923AA"/>
    <w:rsid w:val="00492AC9"/>
    <w:rsid w:val="00493CD4"/>
    <w:rsid w:val="004944FF"/>
    <w:rsid w:val="00494AB4"/>
    <w:rsid w:val="004966DC"/>
    <w:rsid w:val="00497BB3"/>
    <w:rsid w:val="004A0C60"/>
    <w:rsid w:val="004A234F"/>
    <w:rsid w:val="004A238A"/>
    <w:rsid w:val="004A2613"/>
    <w:rsid w:val="004A2FB8"/>
    <w:rsid w:val="004A3CA1"/>
    <w:rsid w:val="004A3CFA"/>
    <w:rsid w:val="004A66AF"/>
    <w:rsid w:val="004B00A6"/>
    <w:rsid w:val="004B0A5D"/>
    <w:rsid w:val="004B2226"/>
    <w:rsid w:val="004B2E22"/>
    <w:rsid w:val="004B4AA0"/>
    <w:rsid w:val="004B4D47"/>
    <w:rsid w:val="004B7063"/>
    <w:rsid w:val="004C2C87"/>
    <w:rsid w:val="004C3651"/>
    <w:rsid w:val="004C3C6D"/>
    <w:rsid w:val="004C4DB4"/>
    <w:rsid w:val="004C66A5"/>
    <w:rsid w:val="004D3184"/>
    <w:rsid w:val="004D373D"/>
    <w:rsid w:val="004D5E56"/>
    <w:rsid w:val="004D6450"/>
    <w:rsid w:val="004D775A"/>
    <w:rsid w:val="004E04F5"/>
    <w:rsid w:val="004E06E3"/>
    <w:rsid w:val="004E08D0"/>
    <w:rsid w:val="004E1383"/>
    <w:rsid w:val="004E1EC2"/>
    <w:rsid w:val="004E1F15"/>
    <w:rsid w:val="004E35B9"/>
    <w:rsid w:val="004E5AE3"/>
    <w:rsid w:val="004E6497"/>
    <w:rsid w:val="004E6B42"/>
    <w:rsid w:val="004E6D75"/>
    <w:rsid w:val="004E6DBB"/>
    <w:rsid w:val="004E751B"/>
    <w:rsid w:val="004E78BF"/>
    <w:rsid w:val="004F02BD"/>
    <w:rsid w:val="004F03AF"/>
    <w:rsid w:val="004F10BC"/>
    <w:rsid w:val="004F1CEB"/>
    <w:rsid w:val="004F1D9F"/>
    <w:rsid w:val="004F3DE0"/>
    <w:rsid w:val="004F4960"/>
    <w:rsid w:val="004F55BC"/>
    <w:rsid w:val="004F56B4"/>
    <w:rsid w:val="004F7D15"/>
    <w:rsid w:val="004F7F58"/>
    <w:rsid w:val="00501CA7"/>
    <w:rsid w:val="00501E1E"/>
    <w:rsid w:val="00506C53"/>
    <w:rsid w:val="00507696"/>
    <w:rsid w:val="005079F5"/>
    <w:rsid w:val="00511598"/>
    <w:rsid w:val="00511914"/>
    <w:rsid w:val="00512774"/>
    <w:rsid w:val="005128A8"/>
    <w:rsid w:val="005136A2"/>
    <w:rsid w:val="00514F51"/>
    <w:rsid w:val="005159D6"/>
    <w:rsid w:val="00516406"/>
    <w:rsid w:val="00516666"/>
    <w:rsid w:val="00516806"/>
    <w:rsid w:val="00520676"/>
    <w:rsid w:val="00521F2C"/>
    <w:rsid w:val="00522FD0"/>
    <w:rsid w:val="00527550"/>
    <w:rsid w:val="00527B13"/>
    <w:rsid w:val="0053041E"/>
    <w:rsid w:val="00530AAE"/>
    <w:rsid w:val="00530AD0"/>
    <w:rsid w:val="00534002"/>
    <w:rsid w:val="0053402C"/>
    <w:rsid w:val="00534870"/>
    <w:rsid w:val="00534F7B"/>
    <w:rsid w:val="0053562A"/>
    <w:rsid w:val="00536721"/>
    <w:rsid w:val="0054468F"/>
    <w:rsid w:val="0054591F"/>
    <w:rsid w:val="005464CF"/>
    <w:rsid w:val="00546823"/>
    <w:rsid w:val="00546A6D"/>
    <w:rsid w:val="005470E2"/>
    <w:rsid w:val="00547423"/>
    <w:rsid w:val="00550B8C"/>
    <w:rsid w:val="0055290C"/>
    <w:rsid w:val="00554FB7"/>
    <w:rsid w:val="00556BF4"/>
    <w:rsid w:val="0055762B"/>
    <w:rsid w:val="00560C1C"/>
    <w:rsid w:val="005615F5"/>
    <w:rsid w:val="005623A6"/>
    <w:rsid w:val="0056252D"/>
    <w:rsid w:val="00562835"/>
    <w:rsid w:val="00563D09"/>
    <w:rsid w:val="0056434F"/>
    <w:rsid w:val="0056566E"/>
    <w:rsid w:val="00567550"/>
    <w:rsid w:val="005700EE"/>
    <w:rsid w:val="00570C6A"/>
    <w:rsid w:val="00570D37"/>
    <w:rsid w:val="00572E4E"/>
    <w:rsid w:val="0057383E"/>
    <w:rsid w:val="005739DB"/>
    <w:rsid w:val="00573B28"/>
    <w:rsid w:val="005746E0"/>
    <w:rsid w:val="00575E8D"/>
    <w:rsid w:val="0057604E"/>
    <w:rsid w:val="0057720B"/>
    <w:rsid w:val="005775FA"/>
    <w:rsid w:val="005802CE"/>
    <w:rsid w:val="00580626"/>
    <w:rsid w:val="00581856"/>
    <w:rsid w:val="00581E6B"/>
    <w:rsid w:val="00582560"/>
    <w:rsid w:val="005830F7"/>
    <w:rsid w:val="00585829"/>
    <w:rsid w:val="00586363"/>
    <w:rsid w:val="00586720"/>
    <w:rsid w:val="00587F49"/>
    <w:rsid w:val="00590164"/>
    <w:rsid w:val="00590750"/>
    <w:rsid w:val="00590D8B"/>
    <w:rsid w:val="00591EF8"/>
    <w:rsid w:val="00593075"/>
    <w:rsid w:val="005948B7"/>
    <w:rsid w:val="005977B0"/>
    <w:rsid w:val="005A2B91"/>
    <w:rsid w:val="005A33E7"/>
    <w:rsid w:val="005A5F3A"/>
    <w:rsid w:val="005A68CE"/>
    <w:rsid w:val="005A6D76"/>
    <w:rsid w:val="005A74CB"/>
    <w:rsid w:val="005B36A1"/>
    <w:rsid w:val="005B50C4"/>
    <w:rsid w:val="005B635B"/>
    <w:rsid w:val="005B7728"/>
    <w:rsid w:val="005C0480"/>
    <w:rsid w:val="005C07CF"/>
    <w:rsid w:val="005C1C0A"/>
    <w:rsid w:val="005C2133"/>
    <w:rsid w:val="005C3011"/>
    <w:rsid w:val="005C4CA5"/>
    <w:rsid w:val="005C57DD"/>
    <w:rsid w:val="005C6956"/>
    <w:rsid w:val="005C69D4"/>
    <w:rsid w:val="005C7D0A"/>
    <w:rsid w:val="005C7D71"/>
    <w:rsid w:val="005D00BC"/>
    <w:rsid w:val="005D0E71"/>
    <w:rsid w:val="005D2CC6"/>
    <w:rsid w:val="005D3B45"/>
    <w:rsid w:val="005D4205"/>
    <w:rsid w:val="005D5E56"/>
    <w:rsid w:val="005D6A99"/>
    <w:rsid w:val="005E1599"/>
    <w:rsid w:val="005E1BA8"/>
    <w:rsid w:val="005E3B75"/>
    <w:rsid w:val="005E43D1"/>
    <w:rsid w:val="005E4790"/>
    <w:rsid w:val="005E5D6D"/>
    <w:rsid w:val="005E6350"/>
    <w:rsid w:val="005E64D9"/>
    <w:rsid w:val="005E6650"/>
    <w:rsid w:val="005F1FCF"/>
    <w:rsid w:val="005F2D6B"/>
    <w:rsid w:val="005F3062"/>
    <w:rsid w:val="005F4F88"/>
    <w:rsid w:val="005F575E"/>
    <w:rsid w:val="005F604D"/>
    <w:rsid w:val="00600076"/>
    <w:rsid w:val="00601299"/>
    <w:rsid w:val="00603D8B"/>
    <w:rsid w:val="00605550"/>
    <w:rsid w:val="00610A3B"/>
    <w:rsid w:val="006111AE"/>
    <w:rsid w:val="006128F4"/>
    <w:rsid w:val="00612AC5"/>
    <w:rsid w:val="00614B81"/>
    <w:rsid w:val="006171ED"/>
    <w:rsid w:val="00620B1D"/>
    <w:rsid w:val="00622350"/>
    <w:rsid w:val="006223A0"/>
    <w:rsid w:val="00622C01"/>
    <w:rsid w:val="0062374A"/>
    <w:rsid w:val="00623C2B"/>
    <w:rsid w:val="0062569B"/>
    <w:rsid w:val="00625810"/>
    <w:rsid w:val="00627496"/>
    <w:rsid w:val="006300D0"/>
    <w:rsid w:val="006305C3"/>
    <w:rsid w:val="00632EAD"/>
    <w:rsid w:val="00636541"/>
    <w:rsid w:val="00640073"/>
    <w:rsid w:val="00640CB5"/>
    <w:rsid w:val="00642E28"/>
    <w:rsid w:val="00642E50"/>
    <w:rsid w:val="006451E6"/>
    <w:rsid w:val="00645C0F"/>
    <w:rsid w:val="00647949"/>
    <w:rsid w:val="00650006"/>
    <w:rsid w:val="00650023"/>
    <w:rsid w:val="00650D49"/>
    <w:rsid w:val="00650D70"/>
    <w:rsid w:val="00651997"/>
    <w:rsid w:val="00651D80"/>
    <w:rsid w:val="00653E5C"/>
    <w:rsid w:val="006545A8"/>
    <w:rsid w:val="006559AE"/>
    <w:rsid w:val="00656406"/>
    <w:rsid w:val="00660047"/>
    <w:rsid w:val="00661387"/>
    <w:rsid w:val="00667D78"/>
    <w:rsid w:val="0067028A"/>
    <w:rsid w:val="00670941"/>
    <w:rsid w:val="006722E3"/>
    <w:rsid w:val="00672EE4"/>
    <w:rsid w:val="00673005"/>
    <w:rsid w:val="006743EE"/>
    <w:rsid w:val="0067443E"/>
    <w:rsid w:val="00674737"/>
    <w:rsid w:val="0067757C"/>
    <w:rsid w:val="006814F1"/>
    <w:rsid w:val="00681D0B"/>
    <w:rsid w:val="00681E18"/>
    <w:rsid w:val="00685142"/>
    <w:rsid w:val="00687DFA"/>
    <w:rsid w:val="006953E2"/>
    <w:rsid w:val="00695472"/>
    <w:rsid w:val="00697537"/>
    <w:rsid w:val="006A0D5A"/>
    <w:rsid w:val="006A14DF"/>
    <w:rsid w:val="006A1E59"/>
    <w:rsid w:val="006A383A"/>
    <w:rsid w:val="006A415E"/>
    <w:rsid w:val="006A56ED"/>
    <w:rsid w:val="006B0300"/>
    <w:rsid w:val="006B0561"/>
    <w:rsid w:val="006B13D9"/>
    <w:rsid w:val="006B1700"/>
    <w:rsid w:val="006B2C03"/>
    <w:rsid w:val="006B4518"/>
    <w:rsid w:val="006B4F40"/>
    <w:rsid w:val="006C183F"/>
    <w:rsid w:val="006C3122"/>
    <w:rsid w:val="006C3160"/>
    <w:rsid w:val="006C31B1"/>
    <w:rsid w:val="006C6C72"/>
    <w:rsid w:val="006D13F9"/>
    <w:rsid w:val="006D1E3F"/>
    <w:rsid w:val="006D24DC"/>
    <w:rsid w:val="006D5492"/>
    <w:rsid w:val="006D653D"/>
    <w:rsid w:val="006D752A"/>
    <w:rsid w:val="006E0C87"/>
    <w:rsid w:val="006E2B61"/>
    <w:rsid w:val="006E4637"/>
    <w:rsid w:val="006E6AA1"/>
    <w:rsid w:val="006E6CC9"/>
    <w:rsid w:val="006E75D9"/>
    <w:rsid w:val="006F07D0"/>
    <w:rsid w:val="006F3EA3"/>
    <w:rsid w:val="006F45DB"/>
    <w:rsid w:val="006F4B4E"/>
    <w:rsid w:val="006F5A6B"/>
    <w:rsid w:val="00700741"/>
    <w:rsid w:val="00707BAE"/>
    <w:rsid w:val="00707D7E"/>
    <w:rsid w:val="00713686"/>
    <w:rsid w:val="007141F9"/>
    <w:rsid w:val="007155A2"/>
    <w:rsid w:val="00720556"/>
    <w:rsid w:val="007208E8"/>
    <w:rsid w:val="0072600D"/>
    <w:rsid w:val="0072619A"/>
    <w:rsid w:val="007269B9"/>
    <w:rsid w:val="007277D0"/>
    <w:rsid w:val="00727F32"/>
    <w:rsid w:val="00730C44"/>
    <w:rsid w:val="00731635"/>
    <w:rsid w:val="00732963"/>
    <w:rsid w:val="00733179"/>
    <w:rsid w:val="007331A9"/>
    <w:rsid w:val="00735A67"/>
    <w:rsid w:val="00737C6D"/>
    <w:rsid w:val="007424FF"/>
    <w:rsid w:val="007427EC"/>
    <w:rsid w:val="00743A01"/>
    <w:rsid w:val="00743E18"/>
    <w:rsid w:val="00744BC7"/>
    <w:rsid w:val="00744EF6"/>
    <w:rsid w:val="0074513A"/>
    <w:rsid w:val="007453A4"/>
    <w:rsid w:val="00745448"/>
    <w:rsid w:val="00745FA7"/>
    <w:rsid w:val="00746C65"/>
    <w:rsid w:val="00746E3B"/>
    <w:rsid w:val="00746F39"/>
    <w:rsid w:val="00747AA1"/>
    <w:rsid w:val="00747AEF"/>
    <w:rsid w:val="00750901"/>
    <w:rsid w:val="00750D47"/>
    <w:rsid w:val="00752435"/>
    <w:rsid w:val="0075254D"/>
    <w:rsid w:val="00755071"/>
    <w:rsid w:val="00755ADB"/>
    <w:rsid w:val="007560A8"/>
    <w:rsid w:val="00756C0C"/>
    <w:rsid w:val="00757EE9"/>
    <w:rsid w:val="00762631"/>
    <w:rsid w:val="007642EF"/>
    <w:rsid w:val="007647F2"/>
    <w:rsid w:val="00765232"/>
    <w:rsid w:val="00767F27"/>
    <w:rsid w:val="007700B3"/>
    <w:rsid w:val="00772F74"/>
    <w:rsid w:val="0077456F"/>
    <w:rsid w:val="00774776"/>
    <w:rsid w:val="00774887"/>
    <w:rsid w:val="007754FF"/>
    <w:rsid w:val="0077614C"/>
    <w:rsid w:val="00777701"/>
    <w:rsid w:val="007815B0"/>
    <w:rsid w:val="007825D2"/>
    <w:rsid w:val="007831B5"/>
    <w:rsid w:val="00783437"/>
    <w:rsid w:val="0078390D"/>
    <w:rsid w:val="007858E1"/>
    <w:rsid w:val="00786228"/>
    <w:rsid w:val="00786B1F"/>
    <w:rsid w:val="00787F80"/>
    <w:rsid w:val="00791928"/>
    <w:rsid w:val="00791994"/>
    <w:rsid w:val="00794F58"/>
    <w:rsid w:val="00795B16"/>
    <w:rsid w:val="0079647F"/>
    <w:rsid w:val="007A197D"/>
    <w:rsid w:val="007A2C9E"/>
    <w:rsid w:val="007A40F1"/>
    <w:rsid w:val="007A583E"/>
    <w:rsid w:val="007A693D"/>
    <w:rsid w:val="007B027E"/>
    <w:rsid w:val="007B0876"/>
    <w:rsid w:val="007B14A6"/>
    <w:rsid w:val="007B1633"/>
    <w:rsid w:val="007B3CB7"/>
    <w:rsid w:val="007B4468"/>
    <w:rsid w:val="007B4C36"/>
    <w:rsid w:val="007B6B4F"/>
    <w:rsid w:val="007C03E3"/>
    <w:rsid w:val="007C2758"/>
    <w:rsid w:val="007C44B0"/>
    <w:rsid w:val="007C4CFB"/>
    <w:rsid w:val="007C7A41"/>
    <w:rsid w:val="007D0F1D"/>
    <w:rsid w:val="007D20BA"/>
    <w:rsid w:val="007D309C"/>
    <w:rsid w:val="007D35C0"/>
    <w:rsid w:val="007D4157"/>
    <w:rsid w:val="007D4192"/>
    <w:rsid w:val="007D4B7F"/>
    <w:rsid w:val="007D70F9"/>
    <w:rsid w:val="007E0483"/>
    <w:rsid w:val="007E1F8A"/>
    <w:rsid w:val="007E2531"/>
    <w:rsid w:val="007E587D"/>
    <w:rsid w:val="007E5DC4"/>
    <w:rsid w:val="007E5FF1"/>
    <w:rsid w:val="007E709E"/>
    <w:rsid w:val="007F1DFC"/>
    <w:rsid w:val="007F56DA"/>
    <w:rsid w:val="007F7F66"/>
    <w:rsid w:val="00803757"/>
    <w:rsid w:val="008048BE"/>
    <w:rsid w:val="00806FC5"/>
    <w:rsid w:val="0080740D"/>
    <w:rsid w:val="008077AA"/>
    <w:rsid w:val="00807AF1"/>
    <w:rsid w:val="0081177B"/>
    <w:rsid w:val="008118D4"/>
    <w:rsid w:val="00812DE0"/>
    <w:rsid w:val="008149B4"/>
    <w:rsid w:val="00814FA7"/>
    <w:rsid w:val="00815CF7"/>
    <w:rsid w:val="00817FC0"/>
    <w:rsid w:val="00830075"/>
    <w:rsid w:val="00830A7B"/>
    <w:rsid w:val="008314E2"/>
    <w:rsid w:val="008322C4"/>
    <w:rsid w:val="008340A5"/>
    <w:rsid w:val="00834B0F"/>
    <w:rsid w:val="00834CEA"/>
    <w:rsid w:val="00835C5F"/>
    <w:rsid w:val="0083669F"/>
    <w:rsid w:val="008377F1"/>
    <w:rsid w:val="00842073"/>
    <w:rsid w:val="00842C2D"/>
    <w:rsid w:val="008451FA"/>
    <w:rsid w:val="00845524"/>
    <w:rsid w:val="00845BFA"/>
    <w:rsid w:val="008474A1"/>
    <w:rsid w:val="00847E10"/>
    <w:rsid w:val="0085036F"/>
    <w:rsid w:val="00854281"/>
    <w:rsid w:val="00854A71"/>
    <w:rsid w:val="00855A60"/>
    <w:rsid w:val="0085633A"/>
    <w:rsid w:val="00856559"/>
    <w:rsid w:val="008571F0"/>
    <w:rsid w:val="008624E8"/>
    <w:rsid w:val="00862623"/>
    <w:rsid w:val="00862E85"/>
    <w:rsid w:val="008659EA"/>
    <w:rsid w:val="00867CF8"/>
    <w:rsid w:val="0087028E"/>
    <w:rsid w:val="008715B6"/>
    <w:rsid w:val="008755AE"/>
    <w:rsid w:val="00877185"/>
    <w:rsid w:val="008835BB"/>
    <w:rsid w:val="00885D84"/>
    <w:rsid w:val="00887174"/>
    <w:rsid w:val="008873D5"/>
    <w:rsid w:val="0088780B"/>
    <w:rsid w:val="00887D7D"/>
    <w:rsid w:val="008908D5"/>
    <w:rsid w:val="00891B46"/>
    <w:rsid w:val="008943DD"/>
    <w:rsid w:val="0089443F"/>
    <w:rsid w:val="008A03BC"/>
    <w:rsid w:val="008A1691"/>
    <w:rsid w:val="008A3B0F"/>
    <w:rsid w:val="008A472D"/>
    <w:rsid w:val="008A4A7E"/>
    <w:rsid w:val="008A4B5C"/>
    <w:rsid w:val="008A7307"/>
    <w:rsid w:val="008B22DD"/>
    <w:rsid w:val="008B2C77"/>
    <w:rsid w:val="008B5BB0"/>
    <w:rsid w:val="008C0CC4"/>
    <w:rsid w:val="008C2B26"/>
    <w:rsid w:val="008C2BD0"/>
    <w:rsid w:val="008C30C0"/>
    <w:rsid w:val="008C3B5C"/>
    <w:rsid w:val="008C3BD1"/>
    <w:rsid w:val="008C3FE3"/>
    <w:rsid w:val="008C4117"/>
    <w:rsid w:val="008C4B07"/>
    <w:rsid w:val="008C4FBA"/>
    <w:rsid w:val="008C5569"/>
    <w:rsid w:val="008C766A"/>
    <w:rsid w:val="008C7B17"/>
    <w:rsid w:val="008C7D2D"/>
    <w:rsid w:val="008D281E"/>
    <w:rsid w:val="008D393C"/>
    <w:rsid w:val="008D3EFF"/>
    <w:rsid w:val="008D4B88"/>
    <w:rsid w:val="008D60A9"/>
    <w:rsid w:val="008D6199"/>
    <w:rsid w:val="008D7EC3"/>
    <w:rsid w:val="008E1F85"/>
    <w:rsid w:val="008E23E7"/>
    <w:rsid w:val="008E331A"/>
    <w:rsid w:val="008E391A"/>
    <w:rsid w:val="008E428D"/>
    <w:rsid w:val="008E4408"/>
    <w:rsid w:val="008E49FA"/>
    <w:rsid w:val="008E6D65"/>
    <w:rsid w:val="008E7615"/>
    <w:rsid w:val="008F018B"/>
    <w:rsid w:val="008F10E5"/>
    <w:rsid w:val="008F165F"/>
    <w:rsid w:val="008F2D28"/>
    <w:rsid w:val="008F3231"/>
    <w:rsid w:val="008F5FB1"/>
    <w:rsid w:val="00901C3B"/>
    <w:rsid w:val="009035B7"/>
    <w:rsid w:val="0090634C"/>
    <w:rsid w:val="00906838"/>
    <w:rsid w:val="009073D8"/>
    <w:rsid w:val="0090751E"/>
    <w:rsid w:val="0091075F"/>
    <w:rsid w:val="00910A13"/>
    <w:rsid w:val="00912DB7"/>
    <w:rsid w:val="009132FD"/>
    <w:rsid w:val="00914887"/>
    <w:rsid w:val="00915842"/>
    <w:rsid w:val="00916D75"/>
    <w:rsid w:val="00916EAB"/>
    <w:rsid w:val="00917920"/>
    <w:rsid w:val="00917ED1"/>
    <w:rsid w:val="00917F4D"/>
    <w:rsid w:val="00922ABD"/>
    <w:rsid w:val="009256C1"/>
    <w:rsid w:val="0092619D"/>
    <w:rsid w:val="009261D6"/>
    <w:rsid w:val="00926660"/>
    <w:rsid w:val="00926D11"/>
    <w:rsid w:val="009325E9"/>
    <w:rsid w:val="009326B7"/>
    <w:rsid w:val="00932725"/>
    <w:rsid w:val="009331D8"/>
    <w:rsid w:val="009341F2"/>
    <w:rsid w:val="00934A85"/>
    <w:rsid w:val="00936CCF"/>
    <w:rsid w:val="00937EB5"/>
    <w:rsid w:val="00940086"/>
    <w:rsid w:val="00940540"/>
    <w:rsid w:val="00943250"/>
    <w:rsid w:val="0094525B"/>
    <w:rsid w:val="00950AC6"/>
    <w:rsid w:val="00950E74"/>
    <w:rsid w:val="00951037"/>
    <w:rsid w:val="00953C74"/>
    <w:rsid w:val="00955433"/>
    <w:rsid w:val="00955EAC"/>
    <w:rsid w:val="009565A7"/>
    <w:rsid w:val="00960C39"/>
    <w:rsid w:val="00964448"/>
    <w:rsid w:val="00964D2E"/>
    <w:rsid w:val="00966200"/>
    <w:rsid w:val="0097107E"/>
    <w:rsid w:val="00972847"/>
    <w:rsid w:val="00975093"/>
    <w:rsid w:val="00975791"/>
    <w:rsid w:val="00975C94"/>
    <w:rsid w:val="0097693A"/>
    <w:rsid w:val="009773BB"/>
    <w:rsid w:val="009818DD"/>
    <w:rsid w:val="00984785"/>
    <w:rsid w:val="00986710"/>
    <w:rsid w:val="009867C4"/>
    <w:rsid w:val="00990062"/>
    <w:rsid w:val="009A0A05"/>
    <w:rsid w:val="009A0AAA"/>
    <w:rsid w:val="009A1402"/>
    <w:rsid w:val="009A1455"/>
    <w:rsid w:val="009A14A3"/>
    <w:rsid w:val="009A28A4"/>
    <w:rsid w:val="009A3A95"/>
    <w:rsid w:val="009A5B2C"/>
    <w:rsid w:val="009A70A8"/>
    <w:rsid w:val="009B30AA"/>
    <w:rsid w:val="009B5CDB"/>
    <w:rsid w:val="009B68B6"/>
    <w:rsid w:val="009B6E56"/>
    <w:rsid w:val="009C0858"/>
    <w:rsid w:val="009C0B27"/>
    <w:rsid w:val="009C105E"/>
    <w:rsid w:val="009C1CCC"/>
    <w:rsid w:val="009C6667"/>
    <w:rsid w:val="009C66A2"/>
    <w:rsid w:val="009C7126"/>
    <w:rsid w:val="009D058F"/>
    <w:rsid w:val="009D358D"/>
    <w:rsid w:val="009D6841"/>
    <w:rsid w:val="009D77C5"/>
    <w:rsid w:val="009D7FFD"/>
    <w:rsid w:val="009E017E"/>
    <w:rsid w:val="009E0D15"/>
    <w:rsid w:val="009E18AB"/>
    <w:rsid w:val="009E5964"/>
    <w:rsid w:val="009E6DA9"/>
    <w:rsid w:val="009E7321"/>
    <w:rsid w:val="009F0284"/>
    <w:rsid w:val="009F1763"/>
    <w:rsid w:val="009F4EEA"/>
    <w:rsid w:val="009F5AB4"/>
    <w:rsid w:val="009F655C"/>
    <w:rsid w:val="009F6614"/>
    <w:rsid w:val="009F692B"/>
    <w:rsid w:val="00A00E47"/>
    <w:rsid w:val="00A01F53"/>
    <w:rsid w:val="00A01F85"/>
    <w:rsid w:val="00A04132"/>
    <w:rsid w:val="00A04BA2"/>
    <w:rsid w:val="00A05483"/>
    <w:rsid w:val="00A05F7A"/>
    <w:rsid w:val="00A103DB"/>
    <w:rsid w:val="00A123A0"/>
    <w:rsid w:val="00A1573B"/>
    <w:rsid w:val="00A16654"/>
    <w:rsid w:val="00A20129"/>
    <w:rsid w:val="00A209CD"/>
    <w:rsid w:val="00A2799B"/>
    <w:rsid w:val="00A318E1"/>
    <w:rsid w:val="00A31998"/>
    <w:rsid w:val="00A32898"/>
    <w:rsid w:val="00A32D94"/>
    <w:rsid w:val="00A335B8"/>
    <w:rsid w:val="00A348BC"/>
    <w:rsid w:val="00A36674"/>
    <w:rsid w:val="00A37084"/>
    <w:rsid w:val="00A37680"/>
    <w:rsid w:val="00A37BF3"/>
    <w:rsid w:val="00A404E5"/>
    <w:rsid w:val="00A448BA"/>
    <w:rsid w:val="00A4563C"/>
    <w:rsid w:val="00A45E01"/>
    <w:rsid w:val="00A4610A"/>
    <w:rsid w:val="00A4709C"/>
    <w:rsid w:val="00A470DF"/>
    <w:rsid w:val="00A502DC"/>
    <w:rsid w:val="00A52E34"/>
    <w:rsid w:val="00A53C6E"/>
    <w:rsid w:val="00A5445D"/>
    <w:rsid w:val="00A55096"/>
    <w:rsid w:val="00A55896"/>
    <w:rsid w:val="00A562DD"/>
    <w:rsid w:val="00A569A6"/>
    <w:rsid w:val="00A619EB"/>
    <w:rsid w:val="00A62F4A"/>
    <w:rsid w:val="00A64331"/>
    <w:rsid w:val="00A645E1"/>
    <w:rsid w:val="00A64661"/>
    <w:rsid w:val="00A64927"/>
    <w:rsid w:val="00A6539B"/>
    <w:rsid w:val="00A65924"/>
    <w:rsid w:val="00A6786D"/>
    <w:rsid w:val="00A74B4F"/>
    <w:rsid w:val="00A75099"/>
    <w:rsid w:val="00A7528A"/>
    <w:rsid w:val="00A76464"/>
    <w:rsid w:val="00A76AA0"/>
    <w:rsid w:val="00A7702E"/>
    <w:rsid w:val="00A77F87"/>
    <w:rsid w:val="00A804D8"/>
    <w:rsid w:val="00A84881"/>
    <w:rsid w:val="00A8680F"/>
    <w:rsid w:val="00A86AB8"/>
    <w:rsid w:val="00A905C8"/>
    <w:rsid w:val="00A90EAA"/>
    <w:rsid w:val="00A91D93"/>
    <w:rsid w:val="00A945B9"/>
    <w:rsid w:val="00A95114"/>
    <w:rsid w:val="00A977CF"/>
    <w:rsid w:val="00A97AE3"/>
    <w:rsid w:val="00A97D55"/>
    <w:rsid w:val="00AA109B"/>
    <w:rsid w:val="00AA3567"/>
    <w:rsid w:val="00AA379A"/>
    <w:rsid w:val="00AA3BAE"/>
    <w:rsid w:val="00AA3C95"/>
    <w:rsid w:val="00AA5334"/>
    <w:rsid w:val="00AA5A06"/>
    <w:rsid w:val="00AA5C9D"/>
    <w:rsid w:val="00AA6D4C"/>
    <w:rsid w:val="00AA7A22"/>
    <w:rsid w:val="00AA7FEE"/>
    <w:rsid w:val="00AB1CAB"/>
    <w:rsid w:val="00AB262F"/>
    <w:rsid w:val="00AB355B"/>
    <w:rsid w:val="00AB377F"/>
    <w:rsid w:val="00AB3E4F"/>
    <w:rsid w:val="00AB4662"/>
    <w:rsid w:val="00AB481D"/>
    <w:rsid w:val="00AB4DF8"/>
    <w:rsid w:val="00AB5107"/>
    <w:rsid w:val="00AB7A94"/>
    <w:rsid w:val="00AC0120"/>
    <w:rsid w:val="00AC12CF"/>
    <w:rsid w:val="00AC14F9"/>
    <w:rsid w:val="00AC35F7"/>
    <w:rsid w:val="00AC3B9C"/>
    <w:rsid w:val="00AC5AC7"/>
    <w:rsid w:val="00AC7F2D"/>
    <w:rsid w:val="00AD14E6"/>
    <w:rsid w:val="00AD20A8"/>
    <w:rsid w:val="00AD21B9"/>
    <w:rsid w:val="00AD26C5"/>
    <w:rsid w:val="00AD5A02"/>
    <w:rsid w:val="00AD5B4D"/>
    <w:rsid w:val="00AD74FF"/>
    <w:rsid w:val="00AD7B12"/>
    <w:rsid w:val="00AE2790"/>
    <w:rsid w:val="00AE4298"/>
    <w:rsid w:val="00AE461F"/>
    <w:rsid w:val="00AE4684"/>
    <w:rsid w:val="00AE48EB"/>
    <w:rsid w:val="00AE6128"/>
    <w:rsid w:val="00AE6D2D"/>
    <w:rsid w:val="00AF03A1"/>
    <w:rsid w:val="00AF1639"/>
    <w:rsid w:val="00AF1D17"/>
    <w:rsid w:val="00AF262A"/>
    <w:rsid w:val="00AF3201"/>
    <w:rsid w:val="00AF36D2"/>
    <w:rsid w:val="00AF596B"/>
    <w:rsid w:val="00AF6970"/>
    <w:rsid w:val="00AF76BF"/>
    <w:rsid w:val="00B038AE"/>
    <w:rsid w:val="00B051DF"/>
    <w:rsid w:val="00B057C2"/>
    <w:rsid w:val="00B07A93"/>
    <w:rsid w:val="00B1055B"/>
    <w:rsid w:val="00B11E2F"/>
    <w:rsid w:val="00B13711"/>
    <w:rsid w:val="00B13AB2"/>
    <w:rsid w:val="00B14231"/>
    <w:rsid w:val="00B145D5"/>
    <w:rsid w:val="00B14C76"/>
    <w:rsid w:val="00B15F5A"/>
    <w:rsid w:val="00B1660F"/>
    <w:rsid w:val="00B20310"/>
    <w:rsid w:val="00B20A3C"/>
    <w:rsid w:val="00B20F3A"/>
    <w:rsid w:val="00B21277"/>
    <w:rsid w:val="00B24A89"/>
    <w:rsid w:val="00B24BEA"/>
    <w:rsid w:val="00B26509"/>
    <w:rsid w:val="00B30C1F"/>
    <w:rsid w:val="00B31264"/>
    <w:rsid w:val="00B32023"/>
    <w:rsid w:val="00B32E47"/>
    <w:rsid w:val="00B33BAD"/>
    <w:rsid w:val="00B34106"/>
    <w:rsid w:val="00B35CE3"/>
    <w:rsid w:val="00B3674A"/>
    <w:rsid w:val="00B40AC8"/>
    <w:rsid w:val="00B41A81"/>
    <w:rsid w:val="00B41F0C"/>
    <w:rsid w:val="00B458C4"/>
    <w:rsid w:val="00B4736F"/>
    <w:rsid w:val="00B53E4A"/>
    <w:rsid w:val="00B5497C"/>
    <w:rsid w:val="00B566C4"/>
    <w:rsid w:val="00B56F98"/>
    <w:rsid w:val="00B572DA"/>
    <w:rsid w:val="00B60CB6"/>
    <w:rsid w:val="00B60F91"/>
    <w:rsid w:val="00B64594"/>
    <w:rsid w:val="00B65828"/>
    <w:rsid w:val="00B659E3"/>
    <w:rsid w:val="00B664AC"/>
    <w:rsid w:val="00B66E44"/>
    <w:rsid w:val="00B67C93"/>
    <w:rsid w:val="00B7218F"/>
    <w:rsid w:val="00B7336F"/>
    <w:rsid w:val="00B748BB"/>
    <w:rsid w:val="00B74D57"/>
    <w:rsid w:val="00B7724E"/>
    <w:rsid w:val="00B77EF8"/>
    <w:rsid w:val="00B80378"/>
    <w:rsid w:val="00B8052D"/>
    <w:rsid w:val="00B82998"/>
    <w:rsid w:val="00B82AB1"/>
    <w:rsid w:val="00B84344"/>
    <w:rsid w:val="00B85D6F"/>
    <w:rsid w:val="00B85F72"/>
    <w:rsid w:val="00B86433"/>
    <w:rsid w:val="00B86E41"/>
    <w:rsid w:val="00B922F8"/>
    <w:rsid w:val="00B93291"/>
    <w:rsid w:val="00B933D8"/>
    <w:rsid w:val="00B935BC"/>
    <w:rsid w:val="00B9370F"/>
    <w:rsid w:val="00B964FB"/>
    <w:rsid w:val="00B97531"/>
    <w:rsid w:val="00BA0061"/>
    <w:rsid w:val="00BA0B52"/>
    <w:rsid w:val="00BA19D5"/>
    <w:rsid w:val="00BA19FA"/>
    <w:rsid w:val="00BA3AEC"/>
    <w:rsid w:val="00BA611A"/>
    <w:rsid w:val="00BA659D"/>
    <w:rsid w:val="00BB120A"/>
    <w:rsid w:val="00BB37E2"/>
    <w:rsid w:val="00BB57DE"/>
    <w:rsid w:val="00BB71CB"/>
    <w:rsid w:val="00BB79D3"/>
    <w:rsid w:val="00BC01BA"/>
    <w:rsid w:val="00BC04EB"/>
    <w:rsid w:val="00BC05BF"/>
    <w:rsid w:val="00BC0F17"/>
    <w:rsid w:val="00BC2206"/>
    <w:rsid w:val="00BC2908"/>
    <w:rsid w:val="00BC3AA4"/>
    <w:rsid w:val="00BC593B"/>
    <w:rsid w:val="00BC65ED"/>
    <w:rsid w:val="00BD0780"/>
    <w:rsid w:val="00BD2EB4"/>
    <w:rsid w:val="00BD3228"/>
    <w:rsid w:val="00BD3BFE"/>
    <w:rsid w:val="00BD45AC"/>
    <w:rsid w:val="00BD5C03"/>
    <w:rsid w:val="00BD6BD6"/>
    <w:rsid w:val="00BD75DE"/>
    <w:rsid w:val="00BE01F8"/>
    <w:rsid w:val="00BE118D"/>
    <w:rsid w:val="00BE15C1"/>
    <w:rsid w:val="00BE2084"/>
    <w:rsid w:val="00BE2176"/>
    <w:rsid w:val="00BE25A7"/>
    <w:rsid w:val="00BE354E"/>
    <w:rsid w:val="00BE553C"/>
    <w:rsid w:val="00BE6117"/>
    <w:rsid w:val="00BE79BE"/>
    <w:rsid w:val="00BF09CD"/>
    <w:rsid w:val="00BF3CB7"/>
    <w:rsid w:val="00BF5272"/>
    <w:rsid w:val="00BF5793"/>
    <w:rsid w:val="00BF72DC"/>
    <w:rsid w:val="00BF72E9"/>
    <w:rsid w:val="00BF79C1"/>
    <w:rsid w:val="00C0011A"/>
    <w:rsid w:val="00C00F1B"/>
    <w:rsid w:val="00C055FF"/>
    <w:rsid w:val="00C05619"/>
    <w:rsid w:val="00C05700"/>
    <w:rsid w:val="00C05A5A"/>
    <w:rsid w:val="00C079C0"/>
    <w:rsid w:val="00C1192E"/>
    <w:rsid w:val="00C12677"/>
    <w:rsid w:val="00C13A6C"/>
    <w:rsid w:val="00C13CBF"/>
    <w:rsid w:val="00C13DB5"/>
    <w:rsid w:val="00C165F4"/>
    <w:rsid w:val="00C16B7D"/>
    <w:rsid w:val="00C21358"/>
    <w:rsid w:val="00C21F57"/>
    <w:rsid w:val="00C22C39"/>
    <w:rsid w:val="00C232D8"/>
    <w:rsid w:val="00C24A8E"/>
    <w:rsid w:val="00C25BFB"/>
    <w:rsid w:val="00C26822"/>
    <w:rsid w:val="00C27655"/>
    <w:rsid w:val="00C27E48"/>
    <w:rsid w:val="00C30B2A"/>
    <w:rsid w:val="00C31179"/>
    <w:rsid w:val="00C32B0F"/>
    <w:rsid w:val="00C3324E"/>
    <w:rsid w:val="00C33DAE"/>
    <w:rsid w:val="00C34C2F"/>
    <w:rsid w:val="00C367BF"/>
    <w:rsid w:val="00C400CF"/>
    <w:rsid w:val="00C42945"/>
    <w:rsid w:val="00C42BFF"/>
    <w:rsid w:val="00C440A1"/>
    <w:rsid w:val="00C45883"/>
    <w:rsid w:val="00C5032C"/>
    <w:rsid w:val="00C50627"/>
    <w:rsid w:val="00C5274C"/>
    <w:rsid w:val="00C54129"/>
    <w:rsid w:val="00C55BF6"/>
    <w:rsid w:val="00C56445"/>
    <w:rsid w:val="00C568C6"/>
    <w:rsid w:val="00C57A8E"/>
    <w:rsid w:val="00C614B8"/>
    <w:rsid w:val="00C65041"/>
    <w:rsid w:val="00C6575E"/>
    <w:rsid w:val="00C6661C"/>
    <w:rsid w:val="00C66A6D"/>
    <w:rsid w:val="00C66EFB"/>
    <w:rsid w:val="00C6756E"/>
    <w:rsid w:val="00C70B19"/>
    <w:rsid w:val="00C71B5A"/>
    <w:rsid w:val="00C74450"/>
    <w:rsid w:val="00C74E64"/>
    <w:rsid w:val="00C75646"/>
    <w:rsid w:val="00C82C12"/>
    <w:rsid w:val="00C85392"/>
    <w:rsid w:val="00C868DA"/>
    <w:rsid w:val="00C87ED2"/>
    <w:rsid w:val="00C91197"/>
    <w:rsid w:val="00C913D8"/>
    <w:rsid w:val="00C91443"/>
    <w:rsid w:val="00C93813"/>
    <w:rsid w:val="00C955FA"/>
    <w:rsid w:val="00C956BD"/>
    <w:rsid w:val="00C97764"/>
    <w:rsid w:val="00C979C0"/>
    <w:rsid w:val="00C97D26"/>
    <w:rsid w:val="00CA0139"/>
    <w:rsid w:val="00CA013D"/>
    <w:rsid w:val="00CA1255"/>
    <w:rsid w:val="00CA233E"/>
    <w:rsid w:val="00CA2B6C"/>
    <w:rsid w:val="00CA4C65"/>
    <w:rsid w:val="00CA682E"/>
    <w:rsid w:val="00CA684B"/>
    <w:rsid w:val="00CA6BA9"/>
    <w:rsid w:val="00CB1050"/>
    <w:rsid w:val="00CB22D4"/>
    <w:rsid w:val="00CB2390"/>
    <w:rsid w:val="00CB33A8"/>
    <w:rsid w:val="00CB450C"/>
    <w:rsid w:val="00CB4598"/>
    <w:rsid w:val="00CB45D7"/>
    <w:rsid w:val="00CB4A53"/>
    <w:rsid w:val="00CB64CD"/>
    <w:rsid w:val="00CB6876"/>
    <w:rsid w:val="00CC0B70"/>
    <w:rsid w:val="00CC131C"/>
    <w:rsid w:val="00CC180E"/>
    <w:rsid w:val="00CC2391"/>
    <w:rsid w:val="00CC4F0E"/>
    <w:rsid w:val="00CC6228"/>
    <w:rsid w:val="00CC6951"/>
    <w:rsid w:val="00CC6A5E"/>
    <w:rsid w:val="00CC79F6"/>
    <w:rsid w:val="00CD0BCA"/>
    <w:rsid w:val="00CD159D"/>
    <w:rsid w:val="00CD1A12"/>
    <w:rsid w:val="00CD2998"/>
    <w:rsid w:val="00CD33C0"/>
    <w:rsid w:val="00CD3A44"/>
    <w:rsid w:val="00CD3F18"/>
    <w:rsid w:val="00CD45E2"/>
    <w:rsid w:val="00CD6727"/>
    <w:rsid w:val="00CD73A3"/>
    <w:rsid w:val="00CD7FAE"/>
    <w:rsid w:val="00CE1243"/>
    <w:rsid w:val="00CE1701"/>
    <w:rsid w:val="00CE3831"/>
    <w:rsid w:val="00CE38F5"/>
    <w:rsid w:val="00CE396D"/>
    <w:rsid w:val="00CE409D"/>
    <w:rsid w:val="00CE7995"/>
    <w:rsid w:val="00CF0236"/>
    <w:rsid w:val="00CF0839"/>
    <w:rsid w:val="00CF35B9"/>
    <w:rsid w:val="00CF3EDE"/>
    <w:rsid w:val="00CF4641"/>
    <w:rsid w:val="00D002DA"/>
    <w:rsid w:val="00D00C05"/>
    <w:rsid w:val="00D00E95"/>
    <w:rsid w:val="00D01542"/>
    <w:rsid w:val="00D0438F"/>
    <w:rsid w:val="00D04F48"/>
    <w:rsid w:val="00D05978"/>
    <w:rsid w:val="00D111CB"/>
    <w:rsid w:val="00D13636"/>
    <w:rsid w:val="00D139C5"/>
    <w:rsid w:val="00D16E0C"/>
    <w:rsid w:val="00D224CE"/>
    <w:rsid w:val="00D22669"/>
    <w:rsid w:val="00D228DC"/>
    <w:rsid w:val="00D23A7F"/>
    <w:rsid w:val="00D240D0"/>
    <w:rsid w:val="00D24918"/>
    <w:rsid w:val="00D24927"/>
    <w:rsid w:val="00D260D8"/>
    <w:rsid w:val="00D30C62"/>
    <w:rsid w:val="00D31B43"/>
    <w:rsid w:val="00D32E47"/>
    <w:rsid w:val="00D35B7A"/>
    <w:rsid w:val="00D35D18"/>
    <w:rsid w:val="00D37244"/>
    <w:rsid w:val="00D424DC"/>
    <w:rsid w:val="00D4294C"/>
    <w:rsid w:val="00D429DA"/>
    <w:rsid w:val="00D4683B"/>
    <w:rsid w:val="00D46F75"/>
    <w:rsid w:val="00D512D7"/>
    <w:rsid w:val="00D531C2"/>
    <w:rsid w:val="00D54321"/>
    <w:rsid w:val="00D55E67"/>
    <w:rsid w:val="00D571E3"/>
    <w:rsid w:val="00D66797"/>
    <w:rsid w:val="00D708EF"/>
    <w:rsid w:val="00D71B3A"/>
    <w:rsid w:val="00D7429E"/>
    <w:rsid w:val="00D744FB"/>
    <w:rsid w:val="00D7496E"/>
    <w:rsid w:val="00D7552D"/>
    <w:rsid w:val="00D762BD"/>
    <w:rsid w:val="00D7634B"/>
    <w:rsid w:val="00D76EF0"/>
    <w:rsid w:val="00D80942"/>
    <w:rsid w:val="00D810D6"/>
    <w:rsid w:val="00D82931"/>
    <w:rsid w:val="00D866BA"/>
    <w:rsid w:val="00D9101A"/>
    <w:rsid w:val="00D94184"/>
    <w:rsid w:val="00D977E1"/>
    <w:rsid w:val="00DA10D9"/>
    <w:rsid w:val="00DA1F64"/>
    <w:rsid w:val="00DA5EAD"/>
    <w:rsid w:val="00DA6D19"/>
    <w:rsid w:val="00DB0C17"/>
    <w:rsid w:val="00DB1077"/>
    <w:rsid w:val="00DB115A"/>
    <w:rsid w:val="00DB34AD"/>
    <w:rsid w:val="00DB380F"/>
    <w:rsid w:val="00DB5C61"/>
    <w:rsid w:val="00DB7BDA"/>
    <w:rsid w:val="00DC25E7"/>
    <w:rsid w:val="00DC3488"/>
    <w:rsid w:val="00DC4342"/>
    <w:rsid w:val="00DC4E61"/>
    <w:rsid w:val="00DC63EE"/>
    <w:rsid w:val="00DC7524"/>
    <w:rsid w:val="00DC7E08"/>
    <w:rsid w:val="00DD1235"/>
    <w:rsid w:val="00DD12B8"/>
    <w:rsid w:val="00DD3961"/>
    <w:rsid w:val="00DD48B7"/>
    <w:rsid w:val="00DD4C7F"/>
    <w:rsid w:val="00DE0B62"/>
    <w:rsid w:val="00DE20FC"/>
    <w:rsid w:val="00DE3821"/>
    <w:rsid w:val="00DE3ADC"/>
    <w:rsid w:val="00DE4159"/>
    <w:rsid w:val="00DF06AB"/>
    <w:rsid w:val="00DF11D5"/>
    <w:rsid w:val="00DF3217"/>
    <w:rsid w:val="00DF3A4C"/>
    <w:rsid w:val="00DF3F84"/>
    <w:rsid w:val="00DF4EB8"/>
    <w:rsid w:val="00DF5666"/>
    <w:rsid w:val="00E0002C"/>
    <w:rsid w:val="00E043EB"/>
    <w:rsid w:val="00E04F93"/>
    <w:rsid w:val="00E05289"/>
    <w:rsid w:val="00E05CDF"/>
    <w:rsid w:val="00E06F69"/>
    <w:rsid w:val="00E070CB"/>
    <w:rsid w:val="00E07844"/>
    <w:rsid w:val="00E10D4E"/>
    <w:rsid w:val="00E111FE"/>
    <w:rsid w:val="00E112CD"/>
    <w:rsid w:val="00E14B3E"/>
    <w:rsid w:val="00E14EB1"/>
    <w:rsid w:val="00E155AA"/>
    <w:rsid w:val="00E17F1A"/>
    <w:rsid w:val="00E226D3"/>
    <w:rsid w:val="00E22C2E"/>
    <w:rsid w:val="00E22DE8"/>
    <w:rsid w:val="00E2307F"/>
    <w:rsid w:val="00E25441"/>
    <w:rsid w:val="00E2650F"/>
    <w:rsid w:val="00E271A6"/>
    <w:rsid w:val="00E30A7E"/>
    <w:rsid w:val="00E31AAC"/>
    <w:rsid w:val="00E31E55"/>
    <w:rsid w:val="00E31FCE"/>
    <w:rsid w:val="00E33A42"/>
    <w:rsid w:val="00E33C3F"/>
    <w:rsid w:val="00E34A88"/>
    <w:rsid w:val="00E36973"/>
    <w:rsid w:val="00E37CC5"/>
    <w:rsid w:val="00E400A0"/>
    <w:rsid w:val="00E412CC"/>
    <w:rsid w:val="00E42EF2"/>
    <w:rsid w:val="00E436C3"/>
    <w:rsid w:val="00E4574E"/>
    <w:rsid w:val="00E46DCA"/>
    <w:rsid w:val="00E47CC3"/>
    <w:rsid w:val="00E506EC"/>
    <w:rsid w:val="00E518BC"/>
    <w:rsid w:val="00E51F5D"/>
    <w:rsid w:val="00E55D04"/>
    <w:rsid w:val="00E56F29"/>
    <w:rsid w:val="00E60181"/>
    <w:rsid w:val="00E618FA"/>
    <w:rsid w:val="00E63AFF"/>
    <w:rsid w:val="00E6410E"/>
    <w:rsid w:val="00E653F8"/>
    <w:rsid w:val="00E678EC"/>
    <w:rsid w:val="00E713F8"/>
    <w:rsid w:val="00E71AC4"/>
    <w:rsid w:val="00E72928"/>
    <w:rsid w:val="00E72BDC"/>
    <w:rsid w:val="00E80C2F"/>
    <w:rsid w:val="00E81672"/>
    <w:rsid w:val="00E8347C"/>
    <w:rsid w:val="00E84602"/>
    <w:rsid w:val="00E84A25"/>
    <w:rsid w:val="00E87D60"/>
    <w:rsid w:val="00E901AF"/>
    <w:rsid w:val="00E9188B"/>
    <w:rsid w:val="00E92347"/>
    <w:rsid w:val="00E930A0"/>
    <w:rsid w:val="00E964C8"/>
    <w:rsid w:val="00E96937"/>
    <w:rsid w:val="00E96C4D"/>
    <w:rsid w:val="00E96CF0"/>
    <w:rsid w:val="00E9701D"/>
    <w:rsid w:val="00E97C7D"/>
    <w:rsid w:val="00E97D50"/>
    <w:rsid w:val="00E97EEA"/>
    <w:rsid w:val="00EA0059"/>
    <w:rsid w:val="00EA4056"/>
    <w:rsid w:val="00EA4F8F"/>
    <w:rsid w:val="00EA519D"/>
    <w:rsid w:val="00EA55B8"/>
    <w:rsid w:val="00EA6873"/>
    <w:rsid w:val="00EA7EAC"/>
    <w:rsid w:val="00EB124D"/>
    <w:rsid w:val="00EB1275"/>
    <w:rsid w:val="00EB1402"/>
    <w:rsid w:val="00EB485C"/>
    <w:rsid w:val="00EB4EBA"/>
    <w:rsid w:val="00EB5610"/>
    <w:rsid w:val="00EB5A18"/>
    <w:rsid w:val="00EB5C06"/>
    <w:rsid w:val="00EB6000"/>
    <w:rsid w:val="00EB61AC"/>
    <w:rsid w:val="00EC0713"/>
    <w:rsid w:val="00EC22B9"/>
    <w:rsid w:val="00ED2171"/>
    <w:rsid w:val="00ED2D33"/>
    <w:rsid w:val="00ED3C54"/>
    <w:rsid w:val="00ED400B"/>
    <w:rsid w:val="00ED45E9"/>
    <w:rsid w:val="00EE0D0F"/>
    <w:rsid w:val="00EE22E2"/>
    <w:rsid w:val="00EE3E8C"/>
    <w:rsid w:val="00EE3EEC"/>
    <w:rsid w:val="00EE5832"/>
    <w:rsid w:val="00EE5B19"/>
    <w:rsid w:val="00EE68D0"/>
    <w:rsid w:val="00EF04F3"/>
    <w:rsid w:val="00EF08F7"/>
    <w:rsid w:val="00EF12EE"/>
    <w:rsid w:val="00EF1F08"/>
    <w:rsid w:val="00EF1FC2"/>
    <w:rsid w:val="00EF25DB"/>
    <w:rsid w:val="00EF29DF"/>
    <w:rsid w:val="00EF3049"/>
    <w:rsid w:val="00EF4D8C"/>
    <w:rsid w:val="00EF5012"/>
    <w:rsid w:val="00EF6E4E"/>
    <w:rsid w:val="00F00DBF"/>
    <w:rsid w:val="00F019CA"/>
    <w:rsid w:val="00F033F4"/>
    <w:rsid w:val="00F0728E"/>
    <w:rsid w:val="00F07AE0"/>
    <w:rsid w:val="00F106A9"/>
    <w:rsid w:val="00F11354"/>
    <w:rsid w:val="00F11A00"/>
    <w:rsid w:val="00F1271B"/>
    <w:rsid w:val="00F13FC2"/>
    <w:rsid w:val="00F15475"/>
    <w:rsid w:val="00F15A70"/>
    <w:rsid w:val="00F15CA8"/>
    <w:rsid w:val="00F15D51"/>
    <w:rsid w:val="00F15DC5"/>
    <w:rsid w:val="00F168F3"/>
    <w:rsid w:val="00F17FCD"/>
    <w:rsid w:val="00F20C81"/>
    <w:rsid w:val="00F21A20"/>
    <w:rsid w:val="00F21FEC"/>
    <w:rsid w:val="00F312ED"/>
    <w:rsid w:val="00F3345C"/>
    <w:rsid w:val="00F33E4E"/>
    <w:rsid w:val="00F34F3A"/>
    <w:rsid w:val="00F36B32"/>
    <w:rsid w:val="00F36BF7"/>
    <w:rsid w:val="00F3749C"/>
    <w:rsid w:val="00F450F3"/>
    <w:rsid w:val="00F454C7"/>
    <w:rsid w:val="00F50C73"/>
    <w:rsid w:val="00F520E6"/>
    <w:rsid w:val="00F52361"/>
    <w:rsid w:val="00F53389"/>
    <w:rsid w:val="00F5456B"/>
    <w:rsid w:val="00F5526B"/>
    <w:rsid w:val="00F60427"/>
    <w:rsid w:val="00F6214A"/>
    <w:rsid w:val="00F628DD"/>
    <w:rsid w:val="00F66B66"/>
    <w:rsid w:val="00F66D66"/>
    <w:rsid w:val="00F72354"/>
    <w:rsid w:val="00F726D4"/>
    <w:rsid w:val="00F72E46"/>
    <w:rsid w:val="00F7415E"/>
    <w:rsid w:val="00F74E8E"/>
    <w:rsid w:val="00F74EB1"/>
    <w:rsid w:val="00F74F05"/>
    <w:rsid w:val="00F756C8"/>
    <w:rsid w:val="00F7636D"/>
    <w:rsid w:val="00F84CAA"/>
    <w:rsid w:val="00F851FA"/>
    <w:rsid w:val="00F874E7"/>
    <w:rsid w:val="00F87A21"/>
    <w:rsid w:val="00F87E0E"/>
    <w:rsid w:val="00F90951"/>
    <w:rsid w:val="00F91E66"/>
    <w:rsid w:val="00F929A7"/>
    <w:rsid w:val="00F93566"/>
    <w:rsid w:val="00F936D7"/>
    <w:rsid w:val="00F937FD"/>
    <w:rsid w:val="00F93906"/>
    <w:rsid w:val="00F94A63"/>
    <w:rsid w:val="00F94E6A"/>
    <w:rsid w:val="00F96047"/>
    <w:rsid w:val="00FA10BF"/>
    <w:rsid w:val="00FA1286"/>
    <w:rsid w:val="00FA1505"/>
    <w:rsid w:val="00FA24B8"/>
    <w:rsid w:val="00FA4BE2"/>
    <w:rsid w:val="00FA4C0A"/>
    <w:rsid w:val="00FA58AF"/>
    <w:rsid w:val="00FA69EC"/>
    <w:rsid w:val="00FB2AE9"/>
    <w:rsid w:val="00FB33BA"/>
    <w:rsid w:val="00FB3FE3"/>
    <w:rsid w:val="00FB5755"/>
    <w:rsid w:val="00FB5E2B"/>
    <w:rsid w:val="00FB6A63"/>
    <w:rsid w:val="00FC0124"/>
    <w:rsid w:val="00FC07EB"/>
    <w:rsid w:val="00FC0FD6"/>
    <w:rsid w:val="00FC1752"/>
    <w:rsid w:val="00FC189D"/>
    <w:rsid w:val="00FC1C06"/>
    <w:rsid w:val="00FC352B"/>
    <w:rsid w:val="00FC3FEF"/>
    <w:rsid w:val="00FC4355"/>
    <w:rsid w:val="00FC5BD2"/>
    <w:rsid w:val="00FC640D"/>
    <w:rsid w:val="00FC6ED8"/>
    <w:rsid w:val="00FD096E"/>
    <w:rsid w:val="00FD09C0"/>
    <w:rsid w:val="00FD0B33"/>
    <w:rsid w:val="00FD1024"/>
    <w:rsid w:val="00FD1A56"/>
    <w:rsid w:val="00FD201C"/>
    <w:rsid w:val="00FD205D"/>
    <w:rsid w:val="00FD21DD"/>
    <w:rsid w:val="00FD3624"/>
    <w:rsid w:val="00FD49A1"/>
    <w:rsid w:val="00FE1E23"/>
    <w:rsid w:val="00FE25E4"/>
    <w:rsid w:val="00FE2724"/>
    <w:rsid w:val="00FE378B"/>
    <w:rsid w:val="00FE45DA"/>
    <w:rsid w:val="00FE4DF3"/>
    <w:rsid w:val="00FE5161"/>
    <w:rsid w:val="00FE62D9"/>
    <w:rsid w:val="00FF0784"/>
    <w:rsid w:val="00FF170F"/>
    <w:rsid w:val="00FF1AA0"/>
    <w:rsid w:val="00FF2CAE"/>
    <w:rsid w:val="00FF3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DC364"/>
  <w15:docId w15:val="{A24F168C-87F9-4A9F-BF6E-4CCD30DF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D80942"/>
  </w:style>
  <w:style w:type="paragraph" w:styleId="1">
    <w:name w:val="heading 1"/>
    <w:basedOn w:val="a2"/>
    <w:next w:val="a1"/>
    <w:link w:val="10"/>
    <w:uiPriority w:val="9"/>
    <w:rsid w:val="003D504D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1B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B3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0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E070CB"/>
  </w:style>
  <w:style w:type="paragraph" w:styleId="a8">
    <w:name w:val="footer"/>
    <w:basedOn w:val="a1"/>
    <w:link w:val="a9"/>
    <w:uiPriority w:val="99"/>
    <w:unhideWhenUsed/>
    <w:rsid w:val="00E0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E070CB"/>
  </w:style>
  <w:style w:type="table" w:styleId="aa">
    <w:name w:val="Table Grid"/>
    <w:basedOn w:val="a4"/>
    <w:uiPriority w:val="39"/>
    <w:rsid w:val="001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1"/>
    <w:link w:val="ac"/>
    <w:qFormat/>
    <w:rsid w:val="00CF35B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CF3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Проект Основной текст"/>
    <w:basedOn w:val="ab"/>
    <w:link w:val="ae"/>
    <w:rsid w:val="00111682"/>
    <w:pPr>
      <w:contextualSpacing w:val="0"/>
    </w:pPr>
    <w:rPr>
      <w:szCs w:val="20"/>
    </w:rPr>
  </w:style>
  <w:style w:type="character" w:styleId="af">
    <w:name w:val="Hyperlink"/>
    <w:basedOn w:val="a3"/>
    <w:uiPriority w:val="99"/>
    <w:unhideWhenUsed/>
    <w:rsid w:val="00156717"/>
    <w:rPr>
      <w:color w:val="0563C1" w:themeColor="hyperlink"/>
      <w:u w:val="single"/>
    </w:rPr>
  </w:style>
  <w:style w:type="paragraph" w:customStyle="1" w:styleId="af0">
    <w:name w:val="АБ"/>
    <w:basedOn w:val="a1"/>
    <w:link w:val="af1"/>
    <w:rsid w:val="000D3771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АБ Знак"/>
    <w:basedOn w:val="a3"/>
    <w:link w:val="af0"/>
    <w:rsid w:val="000D37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Штамп"/>
    <w:basedOn w:val="a1"/>
    <w:rsid w:val="00DF3217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C56445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f3"/>
    <w:next w:val="a1"/>
    <w:autoRedefine/>
    <w:uiPriority w:val="39"/>
    <w:unhideWhenUsed/>
    <w:qFormat/>
    <w:rsid w:val="003C5A53"/>
    <w:pPr>
      <w:tabs>
        <w:tab w:val="left" w:pos="880"/>
        <w:tab w:val="left" w:pos="2552"/>
        <w:tab w:val="right" w:leader="dot" w:pos="9344"/>
      </w:tabs>
      <w:spacing w:before="0" w:after="0"/>
      <w:ind w:firstLine="0"/>
    </w:pPr>
    <w:rPr>
      <w:b w:val="0"/>
      <w:bCs w:val="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F74EB1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BF09CD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BF09CD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BF09CD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BF09CD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BF09CD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BF09CD"/>
    <w:pPr>
      <w:spacing w:after="0"/>
      <w:ind w:left="1540"/>
    </w:pPr>
    <w:rPr>
      <w:sz w:val="20"/>
      <w:szCs w:val="20"/>
    </w:rPr>
  </w:style>
  <w:style w:type="paragraph" w:customStyle="1" w:styleId="FORMATTEXT">
    <w:name w:val=".FORMATTEXT"/>
    <w:uiPriority w:val="99"/>
    <w:rsid w:val="009063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List Paragraph"/>
    <w:basedOn w:val="a1"/>
    <w:link w:val="af5"/>
    <w:uiPriority w:val="34"/>
    <w:qFormat/>
    <w:rsid w:val="00FB2AE9"/>
    <w:pPr>
      <w:ind w:left="720"/>
      <w:contextualSpacing/>
    </w:pPr>
  </w:style>
  <w:style w:type="character" w:styleId="af6">
    <w:name w:val="annotation reference"/>
    <w:basedOn w:val="a3"/>
    <w:uiPriority w:val="99"/>
    <w:semiHidden/>
    <w:unhideWhenUsed/>
    <w:rsid w:val="00672EE4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672EE4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672EE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72EE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72EE4"/>
    <w:rPr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67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uiPriority w:val="99"/>
    <w:semiHidden/>
    <w:rsid w:val="00672E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3D504D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styleId="a2">
    <w:name w:val="TOC Heading"/>
    <w:basedOn w:val="ab"/>
    <w:next w:val="a1"/>
    <w:autoRedefine/>
    <w:uiPriority w:val="39"/>
    <w:qFormat/>
    <w:rsid w:val="001B31DF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d">
    <w:name w:val="Проект Заголовок раздела с последующим подразделом"/>
    <w:basedOn w:val="1"/>
    <w:next w:val="af3"/>
    <w:link w:val="afe"/>
    <w:qFormat/>
    <w:rsid w:val="005623A6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paragraph" w:styleId="a">
    <w:name w:val="List"/>
    <w:basedOn w:val="ab"/>
    <w:link w:val="aff"/>
    <w:uiPriority w:val="99"/>
    <w:rsid w:val="00656406"/>
    <w:pPr>
      <w:numPr>
        <w:numId w:val="1"/>
      </w:numPr>
    </w:pPr>
  </w:style>
  <w:style w:type="character" w:customStyle="1" w:styleId="afe">
    <w:name w:val="Проект Заголовок раздела с последующим подразделом Знак"/>
    <w:basedOn w:val="10"/>
    <w:link w:val="afd"/>
    <w:rsid w:val="005623A6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f0">
    <w:name w:val="Списки"/>
    <w:basedOn w:val="a"/>
    <w:link w:val="aff1"/>
    <w:autoRedefine/>
    <w:qFormat/>
    <w:rsid w:val="00656406"/>
    <w:pPr>
      <w:ind w:firstLine="851"/>
    </w:pPr>
  </w:style>
  <w:style w:type="paragraph" w:customStyle="1" w:styleId="af3">
    <w:name w:val="Проект Заголовок подраздела"/>
    <w:basedOn w:val="2"/>
    <w:next w:val="ad"/>
    <w:link w:val="aff2"/>
    <w:qFormat/>
    <w:rsid w:val="00E34A88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ff">
    <w:name w:val="Список Знак"/>
    <w:basedOn w:val="ac"/>
    <w:link w:val="a"/>
    <w:uiPriority w:val="99"/>
    <w:rsid w:val="006564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Списки Знак"/>
    <w:basedOn w:val="aff"/>
    <w:link w:val="aff0"/>
    <w:rsid w:val="006564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Проект Текст таблицы"/>
    <w:basedOn w:val="ab"/>
    <w:link w:val="aff4"/>
    <w:qFormat/>
    <w:rsid w:val="00887174"/>
    <w:pPr>
      <w:ind w:firstLine="0"/>
    </w:pPr>
  </w:style>
  <w:style w:type="character" w:customStyle="1" w:styleId="aff2">
    <w:name w:val="Проект Заголовок подраздела Знак"/>
    <w:basedOn w:val="a3"/>
    <w:link w:val="af3"/>
    <w:rsid w:val="00E34A88"/>
    <w:rPr>
      <w:rFonts w:ascii="Times New Roman" w:eastAsiaTheme="majorEastAsia" w:hAnsi="Times New Roman" w:cs="Times New Roman"/>
      <w:b/>
      <w:bCs/>
      <w:sz w:val="28"/>
      <w:szCs w:val="26"/>
    </w:rPr>
  </w:style>
  <w:style w:type="paragraph" w:customStyle="1" w:styleId="aff5">
    <w:name w:val="Проект Подрисуночная подпись"/>
    <w:basedOn w:val="ab"/>
    <w:next w:val="ad"/>
    <w:link w:val="aff6"/>
    <w:qFormat/>
    <w:rsid w:val="0052755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4">
    <w:name w:val="Проект Текст таблицы Знак"/>
    <w:basedOn w:val="ac"/>
    <w:link w:val="aff3"/>
    <w:rsid w:val="0088717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роект Библиографический список"/>
    <w:basedOn w:val="af4"/>
    <w:link w:val="aff7"/>
    <w:qFormat/>
    <w:rsid w:val="00B145D5"/>
    <w:pPr>
      <w:numPr>
        <w:numId w:val="2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6">
    <w:name w:val="Проект Подрисуночная подпись Знак"/>
    <w:basedOn w:val="ac"/>
    <w:link w:val="aff5"/>
    <w:rsid w:val="00527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f8">
    <w:name w:val="Проект Заголовок структурного элемента с последующим текстом"/>
    <w:basedOn w:val="1"/>
    <w:next w:val="ad"/>
    <w:link w:val="aff9"/>
    <w:qFormat/>
    <w:rsid w:val="00E34A88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5">
    <w:name w:val="Абзац списка Знак"/>
    <w:basedOn w:val="a3"/>
    <w:link w:val="af4"/>
    <w:uiPriority w:val="34"/>
    <w:rsid w:val="00FC1752"/>
  </w:style>
  <w:style w:type="character" w:customStyle="1" w:styleId="aff7">
    <w:name w:val="Проект Библиографический список Знак"/>
    <w:basedOn w:val="af5"/>
    <w:link w:val="a0"/>
    <w:rsid w:val="00B145D5"/>
    <w:rPr>
      <w:rFonts w:ascii="Times New Roman" w:hAnsi="Times New Roman" w:cs="Times New Roman"/>
      <w:sz w:val="28"/>
      <w:szCs w:val="28"/>
    </w:rPr>
  </w:style>
  <w:style w:type="paragraph" w:customStyle="1" w:styleId="affa">
    <w:name w:val="Проект Пункт"/>
    <w:basedOn w:val="3"/>
    <w:next w:val="ad"/>
    <w:link w:val="affb"/>
    <w:qFormat/>
    <w:rsid w:val="000045E4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character" w:customStyle="1" w:styleId="aff9">
    <w:name w:val="Проект Заголовок структурного элемента с последующим текстом Знак"/>
    <w:basedOn w:val="afe"/>
    <w:link w:val="aff8"/>
    <w:rsid w:val="00E34A88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1B31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ffb">
    <w:name w:val="Проект Пункт Знак"/>
    <w:basedOn w:val="ac"/>
    <w:link w:val="affa"/>
    <w:rsid w:val="000045E4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1B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fc">
    <w:name w:val="Проект Подпункт"/>
    <w:basedOn w:val="ab"/>
    <w:next w:val="ad"/>
    <w:link w:val="affd"/>
    <w:qFormat/>
    <w:rsid w:val="00E34A88"/>
    <w:pPr>
      <w:suppressAutoHyphens/>
    </w:pPr>
    <w:rPr>
      <w:lang w:eastAsia="en-US"/>
    </w:rPr>
  </w:style>
  <w:style w:type="character" w:styleId="affe">
    <w:name w:val="Placeholder Text"/>
    <w:basedOn w:val="a3"/>
    <w:uiPriority w:val="99"/>
    <w:semiHidden/>
    <w:rsid w:val="00083A0A"/>
    <w:rPr>
      <w:color w:val="808080"/>
    </w:rPr>
  </w:style>
  <w:style w:type="character" w:customStyle="1" w:styleId="affd">
    <w:name w:val="Проект Подпункт Знак"/>
    <w:basedOn w:val="ac"/>
    <w:link w:val="affc"/>
    <w:rsid w:val="00E34A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">
    <w:name w:val="Проект Рисунок"/>
    <w:basedOn w:val="ab"/>
    <w:next w:val="aff5"/>
    <w:rsid w:val="00E34A88"/>
    <w:pPr>
      <w:keepNext/>
      <w:spacing w:before="120" w:after="120"/>
      <w:ind w:firstLine="0"/>
      <w:contextualSpacing w:val="0"/>
      <w:jc w:val="center"/>
    </w:pPr>
  </w:style>
  <w:style w:type="paragraph" w:customStyle="1" w:styleId="afff0">
    <w:name w:val="Проект Заголовок раздела с последующим текстом"/>
    <w:basedOn w:val="1"/>
    <w:next w:val="ad"/>
    <w:qFormat/>
    <w:rsid w:val="00B1055B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ff1">
    <w:name w:val="Проект Наименование таблицы"/>
    <w:basedOn w:val="ab"/>
    <w:next w:val="ad"/>
    <w:rsid w:val="00BC3AA4"/>
    <w:pPr>
      <w:suppressAutoHyphens/>
      <w:spacing w:after="160" w:line="240" w:lineRule="auto"/>
      <w:ind w:firstLine="0"/>
      <w:contextualSpacing w:val="0"/>
    </w:pPr>
  </w:style>
  <w:style w:type="paragraph" w:customStyle="1" w:styleId="afff2">
    <w:name w:val="Проект Формула"/>
    <w:basedOn w:val="ad"/>
    <w:next w:val="ad"/>
    <w:link w:val="afff3"/>
    <w:qFormat/>
    <w:rsid w:val="00457343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paragraph" w:customStyle="1" w:styleId="afff4">
    <w:name w:val="Проект Заголовок Приложения"/>
    <w:basedOn w:val="ad"/>
    <w:next w:val="ad"/>
    <w:rsid w:val="00381D61"/>
    <w:pPr>
      <w:suppressAutoHyphens/>
      <w:spacing w:after="720"/>
      <w:ind w:firstLine="0"/>
      <w:jc w:val="center"/>
    </w:pPr>
    <w:rPr>
      <w:b/>
    </w:rPr>
  </w:style>
  <w:style w:type="character" w:customStyle="1" w:styleId="ae">
    <w:name w:val="Проект Основной текст Знак"/>
    <w:basedOn w:val="ac"/>
    <w:link w:val="ad"/>
    <w:rsid w:val="0045734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3">
    <w:name w:val="Проект Формула Знак"/>
    <w:basedOn w:val="ae"/>
    <w:link w:val="afff2"/>
    <w:rsid w:val="0045734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5">
    <w:name w:val="Проект Название Приложения"/>
    <w:basedOn w:val="1"/>
    <w:next w:val="afff4"/>
    <w:rsid w:val="00324BE1"/>
    <w:pPr>
      <w:spacing w:after="0" w:line="360" w:lineRule="auto"/>
      <w:contextualSpacing w:val="0"/>
    </w:pPr>
  </w:style>
  <w:style w:type="paragraph" w:customStyle="1" w:styleId="afff6">
    <w:name w:val="Проект перечень для терминов и сокращений"/>
    <w:basedOn w:val="ad"/>
    <w:rsid w:val="00B057C2"/>
    <w:pPr>
      <w:ind w:firstLine="0"/>
    </w:pPr>
    <w:rPr>
      <w:szCs w:val="28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FA24B8"/>
    <w:rPr>
      <w:color w:val="605E5C"/>
      <w:shd w:val="clear" w:color="auto" w:fill="E1DFDD"/>
    </w:rPr>
  </w:style>
  <w:style w:type="paragraph" w:styleId="afff7">
    <w:name w:val="caption"/>
    <w:basedOn w:val="a1"/>
    <w:next w:val="a1"/>
    <w:uiPriority w:val="35"/>
    <w:unhideWhenUsed/>
    <w:qFormat/>
    <w:rsid w:val="00DC2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a3"/>
    <w:rsid w:val="00DC25E7"/>
  </w:style>
  <w:style w:type="character" w:customStyle="1" w:styleId="UnresolvedMention1">
    <w:name w:val="Unresolved Mention1"/>
    <w:basedOn w:val="a3"/>
    <w:uiPriority w:val="99"/>
    <w:semiHidden/>
    <w:unhideWhenUsed/>
    <w:rsid w:val="007754FF"/>
    <w:rPr>
      <w:color w:val="605E5C"/>
      <w:shd w:val="clear" w:color="auto" w:fill="E1DFDD"/>
    </w:rPr>
  </w:style>
  <w:style w:type="character" w:customStyle="1" w:styleId="markedcontent">
    <w:name w:val="markedcontent"/>
    <w:basedOn w:val="a3"/>
    <w:rsid w:val="00195356"/>
  </w:style>
  <w:style w:type="table" w:customStyle="1" w:styleId="TableNormal">
    <w:name w:val="Table Normal"/>
    <w:uiPriority w:val="2"/>
    <w:semiHidden/>
    <w:unhideWhenUsed/>
    <w:qFormat/>
    <w:rsid w:val="00BD2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D2E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ff8">
    <w:name w:val="Normal (Web)"/>
    <w:basedOn w:val="a1"/>
    <w:uiPriority w:val="99"/>
    <w:semiHidden/>
    <w:unhideWhenUsed/>
    <w:rsid w:val="0049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051980"/>
    <w:rPr>
      <w:color w:val="605E5C"/>
      <w:shd w:val="clear" w:color="auto" w:fill="E1DFDD"/>
    </w:rPr>
  </w:style>
  <w:style w:type="paragraph" w:customStyle="1" w:styleId="afff9">
    <w:name w:val="! Основной текст"/>
    <w:basedOn w:val="a1"/>
    <w:link w:val="afffa"/>
    <w:qFormat/>
    <w:rsid w:val="00C33D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! Заголовок подраздела"/>
    <w:basedOn w:val="2"/>
    <w:next w:val="afff9"/>
    <w:link w:val="afffc"/>
    <w:qFormat/>
    <w:rsid w:val="00C33DAE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fffc">
    <w:name w:val="! Заголовок подраздела Знак"/>
    <w:basedOn w:val="a3"/>
    <w:link w:val="afffb"/>
    <w:rsid w:val="00C33DAE"/>
    <w:rPr>
      <w:rFonts w:ascii="Times New Roman" w:eastAsiaTheme="majorEastAsia" w:hAnsi="Times New Roman" w:cs="Times New Roman"/>
      <w:b/>
      <w:bCs/>
      <w:sz w:val="28"/>
      <w:szCs w:val="26"/>
    </w:rPr>
  </w:style>
  <w:style w:type="paragraph" w:customStyle="1" w:styleId="afffd">
    <w:name w:val="! Подрисуночная подпись"/>
    <w:basedOn w:val="a1"/>
    <w:next w:val="afff9"/>
    <w:link w:val="afffe"/>
    <w:qFormat/>
    <w:rsid w:val="00C33DAE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ffe">
    <w:name w:val="! Подрисуночная подпись Знак"/>
    <w:basedOn w:val="a3"/>
    <w:link w:val="afffd"/>
    <w:rsid w:val="00C33DAE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fff">
    <w:name w:val="! Заголовок структурного элемента с последующим текстом"/>
    <w:basedOn w:val="1"/>
    <w:next w:val="afff9"/>
    <w:link w:val="affff0"/>
    <w:qFormat/>
    <w:rsid w:val="00C33DAE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fff0">
    <w:name w:val="! Заголовок структурного элемента с последующим текстом Знак"/>
    <w:basedOn w:val="a3"/>
    <w:link w:val="affff"/>
    <w:rsid w:val="00C33DAE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fff1">
    <w:name w:val="! Рисунок"/>
    <w:basedOn w:val="a1"/>
    <w:next w:val="afffd"/>
    <w:rsid w:val="00C33DAE"/>
    <w:pPr>
      <w:keepNext/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2">
    <w:name w:val="! Заголовок раздела с последующим текстом"/>
    <w:basedOn w:val="1"/>
    <w:next w:val="afff9"/>
    <w:qFormat/>
    <w:rsid w:val="00C33DAE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character" w:customStyle="1" w:styleId="afffa">
    <w:name w:val="! Основной текст Знак"/>
    <w:basedOn w:val="a3"/>
    <w:link w:val="afff9"/>
    <w:rsid w:val="00C33DA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4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mol\Downloads\&#1064;&#1072;&#1073;&#1083;&#1086;&#1085;%20&#1086;&#1090;&#1095;&#1077;&#1090;&#1072;%20&#1087;&#1086;%20&#1087;&#1088;&#1086;&#1077;&#1082;&#1090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B025-7D37-424D-B1F1-CE5278BF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по проекту.dotx</Template>
  <TotalTime>7</TotalTime>
  <Pages>10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Ермолин</dc:creator>
  <cp:keywords/>
  <dc:description/>
  <cp:lastModifiedBy>Украинский Г.О.</cp:lastModifiedBy>
  <cp:revision>3</cp:revision>
  <cp:lastPrinted>2024-06-13T07:11:00Z</cp:lastPrinted>
  <dcterms:created xsi:type="dcterms:W3CDTF">2024-06-13T07:10:00Z</dcterms:created>
  <dcterms:modified xsi:type="dcterms:W3CDTF">2024-06-13T07:16:00Z</dcterms:modified>
</cp:coreProperties>
</file>